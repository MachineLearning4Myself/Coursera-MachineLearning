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A3B4D0" w14:textId="06F7DC27" w:rsidR="008918F2" w:rsidRDefault="00753FDD">
      <w:pPr>
        <w:pStyle w:val="Heading1"/>
      </w:pPr>
      <w:r>
        <w:t>Week 1</w:t>
      </w:r>
    </w:p>
    <w:p w14:paraId="00173E77" w14:textId="487712DC" w:rsidR="0086058E" w:rsidRPr="0086058E" w:rsidRDefault="0086058E" w:rsidP="000B7802">
      <w:pPr>
        <w:pStyle w:val="ListBullet"/>
        <w:numPr>
          <w:ilvl w:val="0"/>
          <w:numId w:val="0"/>
        </w:numPr>
        <w:ind w:left="432" w:hanging="432"/>
        <w:rPr>
          <w:b/>
          <w:color w:val="FFFFFF" w:themeColor="background1"/>
          <w:sz w:val="36"/>
        </w:rPr>
      </w:pPr>
      <w:r>
        <w:rPr>
          <w:b/>
          <w:color w:val="FFFFFF" w:themeColor="background1"/>
          <w:sz w:val="36"/>
          <w:highlight w:val="darkRed"/>
        </w:rPr>
        <w:t>Introduction</w:t>
      </w:r>
    </w:p>
    <w:p w14:paraId="248FF740" w14:textId="2466354B" w:rsidR="000B7802" w:rsidRPr="000B7802" w:rsidRDefault="000B7802" w:rsidP="000B7802">
      <w:pPr>
        <w:pStyle w:val="ListBullet"/>
        <w:numPr>
          <w:ilvl w:val="0"/>
          <w:numId w:val="0"/>
        </w:numPr>
        <w:ind w:left="432" w:hanging="432"/>
        <w:rPr>
          <w:b/>
        </w:rPr>
      </w:pPr>
      <w:r w:rsidRPr="000B7802">
        <w:rPr>
          <w:b/>
        </w:rPr>
        <w:t>Welcome to Machine Learning</w:t>
      </w:r>
    </w:p>
    <w:p w14:paraId="59D16B43" w14:textId="09FA0EA0" w:rsidR="008918F2" w:rsidRDefault="00753FDD" w:rsidP="00753FDD">
      <w:pPr>
        <w:pStyle w:val="ListBullet"/>
      </w:pPr>
      <w:r>
        <w:t>W</w:t>
      </w:r>
      <w:r w:rsidR="000B7802">
        <w:t>hat is machine learning</w:t>
      </w:r>
    </w:p>
    <w:p w14:paraId="0F92000E" w14:textId="245F9ADF" w:rsidR="00753FDD" w:rsidRDefault="00BD3358" w:rsidP="00753FDD">
      <w:pPr>
        <w:pStyle w:val="ListBullet"/>
        <w:numPr>
          <w:ilvl w:val="1"/>
          <w:numId w:val="3"/>
        </w:numPr>
      </w:pPr>
      <w:r>
        <w:t>Rank pages – Google, Bing</w:t>
      </w:r>
    </w:p>
    <w:p w14:paraId="02C5161C" w14:textId="774AEA87" w:rsidR="00BD3358" w:rsidRDefault="0030668B" w:rsidP="00753FDD">
      <w:pPr>
        <w:pStyle w:val="ListBullet"/>
        <w:numPr>
          <w:ilvl w:val="1"/>
          <w:numId w:val="3"/>
        </w:numPr>
      </w:pPr>
      <w:r>
        <w:t>Recognize photos</w:t>
      </w:r>
    </w:p>
    <w:p w14:paraId="10142A97" w14:textId="2D3C8C3D" w:rsidR="0030668B" w:rsidRDefault="0030668B" w:rsidP="00753FDD">
      <w:pPr>
        <w:pStyle w:val="ListBullet"/>
        <w:numPr>
          <w:ilvl w:val="1"/>
          <w:numId w:val="3"/>
        </w:numPr>
      </w:pPr>
      <w:r>
        <w:t>Spam emails</w:t>
      </w:r>
    </w:p>
    <w:p w14:paraId="06DCC46C" w14:textId="0006A680" w:rsidR="004A5BF9" w:rsidRDefault="004A5BF9" w:rsidP="00753FDD">
      <w:pPr>
        <w:pStyle w:val="ListBullet"/>
        <w:numPr>
          <w:ilvl w:val="1"/>
          <w:numId w:val="3"/>
        </w:numPr>
      </w:pPr>
      <w:r>
        <w:t>Robots to tidy up the house</w:t>
      </w:r>
    </w:p>
    <w:p w14:paraId="1A2E2198" w14:textId="3DBFEB04" w:rsidR="004A5BF9" w:rsidRDefault="00DC0706" w:rsidP="00753FDD">
      <w:pPr>
        <w:pStyle w:val="ListBullet"/>
        <w:numPr>
          <w:ilvl w:val="1"/>
          <w:numId w:val="3"/>
        </w:numPr>
      </w:pPr>
      <w:r>
        <w:t xml:space="preserve">Neural networks </w:t>
      </w:r>
      <w:proofErr w:type="gramStart"/>
      <w:r w:rsidR="00865EA0">
        <w:t>is</w:t>
      </w:r>
      <w:proofErr w:type="gramEnd"/>
      <w:r w:rsidR="00865EA0">
        <w:t xml:space="preserve"> </w:t>
      </w:r>
      <w:r>
        <w:t>learning algorithms</w:t>
      </w:r>
    </w:p>
    <w:p w14:paraId="7797B63C" w14:textId="7DAA9C8A" w:rsidR="00DC0706" w:rsidRPr="00EF7005" w:rsidRDefault="008E3180" w:rsidP="008E3180">
      <w:pPr>
        <w:pStyle w:val="ListBullet"/>
        <w:numPr>
          <w:ilvl w:val="0"/>
          <w:numId w:val="0"/>
        </w:numPr>
        <w:ind w:left="432" w:hanging="432"/>
        <w:rPr>
          <w:b/>
        </w:rPr>
      </w:pPr>
      <w:r w:rsidRPr="00EF7005">
        <w:rPr>
          <w:b/>
        </w:rPr>
        <w:t>Welcome</w:t>
      </w:r>
    </w:p>
    <w:p w14:paraId="2301CAB0" w14:textId="24EF470A" w:rsidR="00753FDD" w:rsidRDefault="00D32682" w:rsidP="00753FDD">
      <w:pPr>
        <w:pStyle w:val="ListBullet"/>
      </w:pPr>
      <w:r>
        <w:t>Examples</w:t>
      </w:r>
    </w:p>
    <w:p w14:paraId="39F1046D" w14:textId="055BDD2A" w:rsidR="008E3180" w:rsidRDefault="00D32682" w:rsidP="008E3180">
      <w:pPr>
        <w:pStyle w:val="ListBullet"/>
        <w:numPr>
          <w:ilvl w:val="1"/>
          <w:numId w:val="3"/>
        </w:numPr>
      </w:pPr>
      <w:r>
        <w:t>Database mining</w:t>
      </w:r>
      <w:r w:rsidR="0016337C">
        <w:t>: web click data, medical records, biology, engineering</w:t>
      </w:r>
    </w:p>
    <w:p w14:paraId="7D5FE419" w14:textId="35CCD427" w:rsidR="00657AE2" w:rsidRDefault="00657AE2" w:rsidP="008E3180">
      <w:pPr>
        <w:pStyle w:val="ListBullet"/>
        <w:numPr>
          <w:ilvl w:val="1"/>
          <w:numId w:val="3"/>
        </w:numPr>
      </w:pPr>
      <w:r>
        <w:t>Applications can</w:t>
      </w:r>
      <w:r w:rsidR="0016337C">
        <w:t>’</w:t>
      </w:r>
      <w:r>
        <w:t>t program by hands</w:t>
      </w:r>
      <w:r w:rsidR="0016337C">
        <w:t xml:space="preserve">: autonomous helicopter, handwriting recognition, </w:t>
      </w:r>
      <w:r w:rsidR="00090D63">
        <w:t>most of natural language processing</w:t>
      </w:r>
      <w:r w:rsidR="0016337C">
        <w:t>, computer vision</w:t>
      </w:r>
    </w:p>
    <w:p w14:paraId="0DF39F75" w14:textId="62893A15" w:rsidR="007D65AC" w:rsidRDefault="007D65AC" w:rsidP="008E3180">
      <w:pPr>
        <w:pStyle w:val="ListBullet"/>
        <w:numPr>
          <w:ilvl w:val="1"/>
          <w:numId w:val="3"/>
        </w:numPr>
      </w:pPr>
      <w:r>
        <w:t>Self-</w:t>
      </w:r>
      <w:r w:rsidR="00037AC8">
        <w:t>customizing programs: amazon, Netflix product recommendations</w:t>
      </w:r>
    </w:p>
    <w:p w14:paraId="4586276C" w14:textId="22223D77" w:rsidR="00037AC8" w:rsidRDefault="00925FA1" w:rsidP="008E3180">
      <w:pPr>
        <w:pStyle w:val="ListBullet"/>
        <w:numPr>
          <w:ilvl w:val="1"/>
          <w:numId w:val="3"/>
        </w:numPr>
      </w:pPr>
      <w:r>
        <w:t>Understanding human learning (brain, real AI)</w:t>
      </w:r>
    </w:p>
    <w:p w14:paraId="169CCEEE" w14:textId="7ABA83BC" w:rsidR="00AE64F7" w:rsidRPr="00AE64F7" w:rsidRDefault="00AE64F7" w:rsidP="00AE64F7">
      <w:pPr>
        <w:pStyle w:val="ListBullet"/>
        <w:numPr>
          <w:ilvl w:val="0"/>
          <w:numId w:val="0"/>
        </w:numPr>
        <w:ind w:left="432" w:hanging="432"/>
        <w:rPr>
          <w:b/>
        </w:rPr>
      </w:pPr>
      <w:r w:rsidRPr="00AE64F7">
        <w:rPr>
          <w:b/>
        </w:rPr>
        <w:t>What is Machine Learning?</w:t>
      </w:r>
    </w:p>
    <w:p w14:paraId="6E2E1681" w14:textId="77777777" w:rsidR="0051345F" w:rsidRDefault="00B71F10" w:rsidP="00753FDD">
      <w:pPr>
        <w:pStyle w:val="ListBullet"/>
      </w:pPr>
      <w:r>
        <w:t xml:space="preserve">Definition: </w:t>
      </w:r>
    </w:p>
    <w:p w14:paraId="5E88B077" w14:textId="79225828" w:rsidR="008E3180" w:rsidRDefault="00A37C65" w:rsidP="0051345F">
      <w:pPr>
        <w:pStyle w:val="ListBullet"/>
        <w:numPr>
          <w:ilvl w:val="1"/>
          <w:numId w:val="3"/>
        </w:numPr>
      </w:pPr>
      <w:r>
        <w:t>field of study that gives computers the ability to learn without being explicitly programmed.</w:t>
      </w:r>
    </w:p>
    <w:p w14:paraId="467CDF06" w14:textId="245E2545" w:rsidR="0051345F" w:rsidRDefault="0051345F" w:rsidP="0051345F">
      <w:pPr>
        <w:pStyle w:val="ListBullet"/>
        <w:numPr>
          <w:ilvl w:val="1"/>
          <w:numId w:val="3"/>
        </w:numPr>
      </w:pPr>
      <w:r>
        <w:t>"A computer program is said to learn from experience E with respect to some task T and some performance measure P, if its performance on T, as measured by P, improves with experience E."</w:t>
      </w:r>
    </w:p>
    <w:p w14:paraId="4AC88BCE" w14:textId="512D95E0" w:rsidR="002B0220" w:rsidRDefault="00B6177D" w:rsidP="002B0220">
      <w:pPr>
        <w:pStyle w:val="ListBullet"/>
        <w:numPr>
          <w:ilvl w:val="2"/>
          <w:numId w:val="3"/>
        </w:numPr>
      </w:pPr>
      <w:r>
        <w:t>T: classifying emails as spam or not spam.</w:t>
      </w:r>
    </w:p>
    <w:p w14:paraId="5CDB8877" w14:textId="571A4ACD" w:rsidR="00B6177D" w:rsidRDefault="00B6177D" w:rsidP="002B0220">
      <w:pPr>
        <w:pStyle w:val="ListBullet"/>
        <w:numPr>
          <w:ilvl w:val="2"/>
          <w:numId w:val="3"/>
        </w:numPr>
      </w:pPr>
      <w:r>
        <w:t>E: watching you label emails as spam or not spam.</w:t>
      </w:r>
    </w:p>
    <w:p w14:paraId="359CFC21" w14:textId="33F46D0D" w:rsidR="0051345F" w:rsidRDefault="002C3421" w:rsidP="00A110D0">
      <w:pPr>
        <w:pStyle w:val="ListBullet"/>
        <w:numPr>
          <w:ilvl w:val="2"/>
          <w:numId w:val="3"/>
        </w:numPr>
      </w:pPr>
      <w:r>
        <w:t>P: the number (or fraction) of emails correctly classified as spam/not spam.</w:t>
      </w:r>
    </w:p>
    <w:p w14:paraId="7A8C6868" w14:textId="5E17FF96" w:rsidR="008E3180" w:rsidRDefault="00A110D0" w:rsidP="00753FDD">
      <w:pPr>
        <w:pStyle w:val="ListBullet"/>
      </w:pPr>
      <w:r>
        <w:t>Machine Learning Algorithms</w:t>
      </w:r>
    </w:p>
    <w:p w14:paraId="59B50112" w14:textId="3F82F10D" w:rsidR="00A110D0" w:rsidRDefault="00A04658" w:rsidP="00A110D0">
      <w:pPr>
        <w:pStyle w:val="ListBullet"/>
        <w:numPr>
          <w:ilvl w:val="1"/>
          <w:numId w:val="3"/>
        </w:numPr>
      </w:pPr>
      <w:r>
        <w:t>Supervised learning</w:t>
      </w:r>
      <w:r w:rsidR="00F92818">
        <w:t xml:space="preserve"> – we’re going to teach machine</w:t>
      </w:r>
    </w:p>
    <w:p w14:paraId="2E091E13" w14:textId="7FD41D5D" w:rsidR="00A04658" w:rsidRDefault="00A04658" w:rsidP="00A110D0">
      <w:pPr>
        <w:pStyle w:val="ListBullet"/>
        <w:numPr>
          <w:ilvl w:val="1"/>
          <w:numId w:val="3"/>
        </w:numPr>
      </w:pPr>
      <w:r>
        <w:t>Unsupervised learning</w:t>
      </w:r>
      <w:r w:rsidR="00F92818">
        <w:t xml:space="preserve"> – machine learns it by itself</w:t>
      </w:r>
    </w:p>
    <w:p w14:paraId="2BD6411B" w14:textId="7219EB0F" w:rsidR="007A63C7" w:rsidRDefault="007A63C7" w:rsidP="00A110D0">
      <w:pPr>
        <w:pStyle w:val="ListBullet"/>
        <w:numPr>
          <w:ilvl w:val="1"/>
          <w:numId w:val="3"/>
        </w:numPr>
      </w:pPr>
      <w:r>
        <w:t>Reinforcement learning</w:t>
      </w:r>
    </w:p>
    <w:p w14:paraId="675BA46B" w14:textId="589BECB3" w:rsidR="007A63C7" w:rsidRDefault="007D00D3" w:rsidP="00A110D0">
      <w:pPr>
        <w:pStyle w:val="ListBullet"/>
        <w:numPr>
          <w:ilvl w:val="1"/>
          <w:numId w:val="3"/>
        </w:numPr>
      </w:pPr>
      <w:r>
        <w:t>Recommender systems</w:t>
      </w:r>
    </w:p>
    <w:p w14:paraId="70D46B56" w14:textId="5D3F6D0C" w:rsidR="007D00D3" w:rsidRDefault="007D00D3" w:rsidP="00A110D0">
      <w:pPr>
        <w:pStyle w:val="ListBullet"/>
        <w:numPr>
          <w:ilvl w:val="1"/>
          <w:numId w:val="3"/>
        </w:numPr>
      </w:pPr>
      <w:r>
        <w:t>Practical advice for applying learning algorithms</w:t>
      </w:r>
    </w:p>
    <w:p w14:paraId="65474B43" w14:textId="0C7F8387" w:rsidR="0066329D" w:rsidRPr="0066329D" w:rsidRDefault="0066329D" w:rsidP="0066329D">
      <w:pPr>
        <w:pStyle w:val="ListBullet"/>
        <w:numPr>
          <w:ilvl w:val="0"/>
          <w:numId w:val="0"/>
        </w:numPr>
        <w:ind w:left="432" w:hanging="432"/>
        <w:rPr>
          <w:b/>
        </w:rPr>
      </w:pPr>
      <w:r w:rsidRPr="0066329D">
        <w:rPr>
          <w:b/>
        </w:rPr>
        <w:t>Supervised Learning</w:t>
      </w:r>
    </w:p>
    <w:p w14:paraId="35BAD10B" w14:textId="591904B3" w:rsidR="008E3180" w:rsidRDefault="00E323F5" w:rsidP="00753FDD">
      <w:pPr>
        <w:pStyle w:val="ListBullet"/>
      </w:pPr>
      <w:r>
        <w:t>Right answers given.</w:t>
      </w:r>
    </w:p>
    <w:p w14:paraId="2FD61EB2" w14:textId="78DB2DEF" w:rsidR="00E323F5" w:rsidRDefault="00B061B3" w:rsidP="00753FDD">
      <w:pPr>
        <w:pStyle w:val="ListBullet"/>
      </w:pPr>
      <w:r>
        <w:t>Regression</w:t>
      </w:r>
      <w:r w:rsidR="00DF4591">
        <w:t>(</w:t>
      </w:r>
      <w:r w:rsidR="00DF4591">
        <w:rPr>
          <w:rFonts w:asciiTheme="minorEastAsia" w:eastAsiaTheme="minorEastAsia" w:hAnsiTheme="minorEastAsia" w:cs="Malgun Gothic" w:hint="eastAsia"/>
          <w:lang w:eastAsia="zh-CN"/>
        </w:rPr>
        <w:t>回归</w:t>
      </w:r>
      <w:r w:rsidR="00DF4591">
        <w:t>)</w:t>
      </w:r>
      <w:r>
        <w:t>: predict continuous</w:t>
      </w:r>
      <w:r w:rsidR="0086058E">
        <w:t xml:space="preserve"> &amp; real</w:t>
      </w:r>
      <w:r>
        <w:t xml:space="preserve"> valued output</w:t>
      </w:r>
      <w:r w:rsidR="004A72DC">
        <w:br/>
      </w:r>
      <w:r w:rsidR="004A72DC">
        <w:rPr>
          <w:noProof/>
        </w:rPr>
        <w:drawing>
          <wp:inline distT="0" distB="0" distL="0" distR="0" wp14:anchorId="611A9792" wp14:editId="41D92292">
            <wp:extent cx="3657600" cy="172407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7156" cy="17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5B6B" w14:textId="4CDAD5AC" w:rsidR="00B061B3" w:rsidRDefault="001B639B" w:rsidP="00753FDD">
      <w:pPr>
        <w:pStyle w:val="ListBullet"/>
      </w:pPr>
      <w:r>
        <w:rPr>
          <w:lang w:eastAsia="zh-CN"/>
        </w:rPr>
        <w:t>C</w:t>
      </w:r>
      <w:r>
        <w:rPr>
          <w:rFonts w:hint="eastAsia"/>
          <w:lang w:eastAsia="zh-CN"/>
        </w:rPr>
        <w:t>lass</w:t>
      </w:r>
      <w:r>
        <w:rPr>
          <w:lang w:eastAsia="zh-CN"/>
        </w:rPr>
        <w:t>ification: discrete valued output (0 or 1)</w:t>
      </w:r>
      <w:r w:rsidR="00995AA9">
        <w:rPr>
          <w:lang w:eastAsia="zh-CN"/>
        </w:rPr>
        <w:t>, or maybe more than 2 output values.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2D6A8C93" wp14:editId="1E849C8E">
            <wp:extent cx="3270885" cy="1333966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1614" cy="13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BEF">
        <w:rPr>
          <w:lang w:eastAsia="zh-CN"/>
        </w:rPr>
        <w:br/>
      </w:r>
      <w:r w:rsidR="00DD7BEF">
        <w:rPr>
          <w:noProof/>
        </w:rPr>
        <w:drawing>
          <wp:inline distT="0" distB="0" distL="0" distR="0" wp14:anchorId="0244072C" wp14:editId="7AB5838D">
            <wp:extent cx="5943600" cy="3373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E09">
        <w:rPr>
          <w:lang w:eastAsia="zh-CN"/>
        </w:rPr>
        <w:br/>
      </w:r>
      <w:r w:rsidR="00CC0340">
        <w:rPr>
          <w:noProof/>
        </w:rPr>
        <w:drawing>
          <wp:inline distT="0" distB="0" distL="0" distR="0" wp14:anchorId="3DC92911" wp14:editId="6D2916BB">
            <wp:extent cx="5943600" cy="3902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061E" w14:textId="102B5C85" w:rsidR="0052545F" w:rsidRPr="00CC0340" w:rsidRDefault="00CC0340" w:rsidP="00CC0340">
      <w:pPr>
        <w:pStyle w:val="ListBullet"/>
        <w:numPr>
          <w:ilvl w:val="0"/>
          <w:numId w:val="0"/>
        </w:numPr>
        <w:rPr>
          <w:b/>
        </w:rPr>
      </w:pPr>
      <w:r w:rsidRPr="00CC0340">
        <w:rPr>
          <w:rFonts w:hint="eastAsia"/>
          <w:b/>
          <w:lang w:eastAsia="zh-CN"/>
        </w:rPr>
        <w:t>Un</w:t>
      </w:r>
      <w:r w:rsidRPr="00CC0340">
        <w:rPr>
          <w:b/>
        </w:rPr>
        <w:t>supervised Learning</w:t>
      </w:r>
    </w:p>
    <w:p w14:paraId="4DC21F31" w14:textId="425437D2" w:rsidR="0052545F" w:rsidRDefault="00EF303F" w:rsidP="00753FDD">
      <w:pPr>
        <w:pStyle w:val="ListBullet"/>
      </w:pPr>
      <w:r>
        <w:t>No label. Do not know what x or y-axis is.</w:t>
      </w:r>
    </w:p>
    <w:p w14:paraId="33EE3933" w14:textId="072E731D" w:rsidR="00A87A25" w:rsidRDefault="00A87A25" w:rsidP="00753FDD">
      <w:pPr>
        <w:pStyle w:val="ListBullet"/>
      </w:pPr>
      <w:r>
        <w:t>Examples</w:t>
      </w:r>
    </w:p>
    <w:p w14:paraId="03D4D03E" w14:textId="4CA7A03F" w:rsidR="00A87A25" w:rsidRDefault="00A87A25" w:rsidP="00A87A25">
      <w:pPr>
        <w:pStyle w:val="ListBullet"/>
        <w:numPr>
          <w:ilvl w:val="1"/>
          <w:numId w:val="3"/>
        </w:numPr>
      </w:pPr>
      <w:r>
        <w:t>Organize computing clusters</w:t>
      </w:r>
    </w:p>
    <w:p w14:paraId="55BB5D50" w14:textId="60085A52" w:rsidR="00A87A25" w:rsidRDefault="00A87A25" w:rsidP="00A87A25">
      <w:pPr>
        <w:pStyle w:val="ListBullet"/>
        <w:numPr>
          <w:ilvl w:val="1"/>
          <w:numId w:val="3"/>
        </w:numPr>
      </w:pPr>
      <w:r>
        <w:t>Social network analysis</w:t>
      </w:r>
    </w:p>
    <w:p w14:paraId="3B7DEA89" w14:textId="58D99525" w:rsidR="00A87A25" w:rsidRDefault="00A87A25" w:rsidP="00A87A25">
      <w:pPr>
        <w:pStyle w:val="ListBullet"/>
        <w:numPr>
          <w:ilvl w:val="1"/>
          <w:numId w:val="3"/>
        </w:numPr>
      </w:pPr>
      <w:r>
        <w:t>Market segmentation</w:t>
      </w:r>
    </w:p>
    <w:p w14:paraId="2E3B97F7" w14:textId="624100B7" w:rsidR="00A87A25" w:rsidRDefault="00A87A25" w:rsidP="00A87A25">
      <w:pPr>
        <w:pStyle w:val="ListBullet"/>
        <w:numPr>
          <w:ilvl w:val="1"/>
          <w:numId w:val="3"/>
        </w:numPr>
      </w:pPr>
      <w:r>
        <w:t>Astronomical data analysis</w:t>
      </w:r>
    </w:p>
    <w:p w14:paraId="049DB5C1" w14:textId="0001E885" w:rsidR="0052545F" w:rsidRDefault="00DC254D" w:rsidP="00753FDD">
      <w:pPr>
        <w:pStyle w:val="ListBullet"/>
      </w:pPr>
      <w:r>
        <w:t>Cocktail party problem</w:t>
      </w:r>
      <w:r w:rsidR="00DA1018">
        <w:t xml:space="preserve"> algorithms</w:t>
      </w:r>
    </w:p>
    <w:p w14:paraId="7C4FE490" w14:textId="21CB49B5" w:rsidR="008E56AB" w:rsidRDefault="00A365BB" w:rsidP="008E56AB">
      <w:pPr>
        <w:pStyle w:val="ListBullet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696969F1" wp14:editId="5A681445">
            <wp:extent cx="3581400" cy="298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79CE" w14:textId="2084B4D5" w:rsidR="0052545F" w:rsidRDefault="008E56AB" w:rsidP="00753FDD">
      <w:pPr>
        <w:pStyle w:val="ListBullet"/>
      </w:pPr>
      <w:r>
        <w:t xml:space="preserve">Octave / </w:t>
      </w:r>
      <w:proofErr w:type="spellStart"/>
      <w:r w:rsidR="00192897">
        <w:t>M</w:t>
      </w:r>
      <w:r>
        <w:t>atlab</w:t>
      </w:r>
      <w:proofErr w:type="spellEnd"/>
      <w:r w:rsidR="00DD7BEF">
        <w:br/>
      </w:r>
    </w:p>
    <w:p w14:paraId="33A53342" w14:textId="23CD0352" w:rsidR="008E56AB" w:rsidRDefault="00DD7BEF" w:rsidP="00753FDD">
      <w:pPr>
        <w:pStyle w:val="ListBullet"/>
      </w:pPr>
      <w:r>
        <w:rPr>
          <w:noProof/>
        </w:rPr>
        <w:drawing>
          <wp:inline distT="0" distB="0" distL="0" distR="0" wp14:anchorId="618F03FD" wp14:editId="2889B40B">
            <wp:extent cx="4897153" cy="3322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269" cy="33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844DBE2" wp14:editId="16E8FC6E">
            <wp:extent cx="5943600" cy="26066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1744" w14:textId="3ECA1B4E" w:rsidR="00EE3D58" w:rsidRDefault="00EE3D58" w:rsidP="00753FDD">
      <w:pPr>
        <w:pStyle w:val="ListBullet"/>
      </w:pPr>
      <w:r>
        <w:t>Quiz 1</w:t>
      </w:r>
    </w:p>
    <w:p w14:paraId="3C75F6B3" w14:textId="25D03B58" w:rsidR="0086058E" w:rsidRPr="0086058E" w:rsidRDefault="0086058E" w:rsidP="00DD7BEF">
      <w:pPr>
        <w:pStyle w:val="ListBullet"/>
        <w:numPr>
          <w:ilvl w:val="0"/>
          <w:numId w:val="0"/>
        </w:numPr>
        <w:rPr>
          <w:b/>
          <w:color w:val="FFFFFF" w:themeColor="background1"/>
        </w:rPr>
      </w:pPr>
      <w:r>
        <w:rPr>
          <w:b/>
          <w:color w:val="FFFFFF" w:themeColor="background1"/>
          <w:highlight w:val="darkRed"/>
        </w:rPr>
        <w:t>Model and Cost Function</w:t>
      </w:r>
    </w:p>
    <w:p w14:paraId="4DBF7CF2" w14:textId="2C1F00FF" w:rsidR="00DD7BEF" w:rsidRDefault="00DD7BEF" w:rsidP="00DD7BEF">
      <w:pPr>
        <w:pStyle w:val="ListBullet"/>
        <w:numPr>
          <w:ilvl w:val="0"/>
          <w:numId w:val="0"/>
        </w:numPr>
      </w:pPr>
      <w:r>
        <w:t>Model Presentation</w:t>
      </w:r>
    </w:p>
    <w:p w14:paraId="63D73FEC" w14:textId="30332C93" w:rsidR="00105AB6" w:rsidRDefault="0086058E" w:rsidP="00105AB6">
      <w:pPr>
        <w:pStyle w:val="ListBullet"/>
      </w:pPr>
      <w:r>
        <w:t>(</w:t>
      </w:r>
      <w:proofErr w:type="spellStart"/>
      <w:proofErr w:type="gramStart"/>
      <w:r>
        <w:t>x,y</w:t>
      </w:r>
      <w:proofErr w:type="spellEnd"/>
      <w:proofErr w:type="gramEnd"/>
      <w:r>
        <w:t>): one training example</w:t>
      </w:r>
      <w:r w:rsidR="00105AB6">
        <w:br/>
        <w:t>(x</w:t>
      </w:r>
      <w:r w:rsidR="00105AB6" w:rsidRPr="00105AB6">
        <w:rPr>
          <w:vertAlign w:val="superscript"/>
        </w:rPr>
        <w:t>(</w:t>
      </w:r>
      <w:proofErr w:type="spellStart"/>
      <w:r w:rsidR="00105AB6" w:rsidRPr="00105AB6">
        <w:rPr>
          <w:vertAlign w:val="superscript"/>
        </w:rPr>
        <w:t>i</w:t>
      </w:r>
      <w:proofErr w:type="spellEnd"/>
      <w:r w:rsidR="00105AB6" w:rsidRPr="00105AB6">
        <w:rPr>
          <w:vertAlign w:val="superscript"/>
        </w:rPr>
        <w:t>)</w:t>
      </w:r>
      <w:r w:rsidR="00105AB6">
        <w:t>, y</w:t>
      </w:r>
      <w:r w:rsidR="00105AB6" w:rsidRPr="00105AB6">
        <w:rPr>
          <w:vertAlign w:val="superscript"/>
        </w:rPr>
        <w:t>(</w:t>
      </w:r>
      <w:proofErr w:type="spellStart"/>
      <w:r w:rsidR="00105AB6" w:rsidRPr="00105AB6">
        <w:rPr>
          <w:vertAlign w:val="superscript"/>
        </w:rPr>
        <w:t>i</w:t>
      </w:r>
      <w:proofErr w:type="spellEnd"/>
      <w:r w:rsidR="00105AB6" w:rsidRPr="00105AB6">
        <w:rPr>
          <w:vertAlign w:val="superscript"/>
        </w:rPr>
        <w:t>)</w:t>
      </w:r>
      <w:r w:rsidR="00105AB6">
        <w:t xml:space="preserve">): </w:t>
      </w:r>
      <w:proofErr w:type="spellStart"/>
      <w:r w:rsidR="00105AB6">
        <w:t>i</w:t>
      </w:r>
      <w:r w:rsidR="00105AB6" w:rsidRPr="00105AB6">
        <w:rPr>
          <w:vertAlign w:val="superscript"/>
        </w:rPr>
        <w:t>th</w:t>
      </w:r>
      <w:proofErr w:type="spellEnd"/>
      <w:r w:rsidR="00105AB6">
        <w:t xml:space="preserve"> training example</w:t>
      </w:r>
      <w:r w:rsidR="00105AB6">
        <w:br/>
      </w:r>
      <w:r w:rsidR="00105AB6">
        <w:rPr>
          <w:noProof/>
        </w:rPr>
        <w:drawing>
          <wp:inline distT="0" distB="0" distL="0" distR="0" wp14:anchorId="3641D261" wp14:editId="3DAEC79B">
            <wp:extent cx="4869180" cy="3005782"/>
            <wp:effectExtent l="0" t="0" r="762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0728" cy="301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B0E" w14:textId="3CB15BAB" w:rsidR="0052545F" w:rsidRDefault="00105AB6" w:rsidP="00753FDD">
      <w:pPr>
        <w:pStyle w:val="ListBullet"/>
      </w:pPr>
      <w:r>
        <w:t xml:space="preserve">Training set </w:t>
      </w:r>
      <w:r>
        <w:sym w:font="Wingdings" w:char="F0E0"/>
      </w:r>
      <w:r>
        <w:t xml:space="preserve"> learning algorithm </w:t>
      </w:r>
      <w:r>
        <w:sym w:font="Wingdings" w:char="F0E0"/>
      </w:r>
      <w:r>
        <w:t xml:space="preserve"> hypothesis (it is a function, take input, output the result) </w:t>
      </w:r>
    </w:p>
    <w:p w14:paraId="7B168B6E" w14:textId="61EE9AAD" w:rsidR="00B90F1B" w:rsidRDefault="00B90F1B" w:rsidP="005E76C2">
      <w:pPr>
        <w:pStyle w:val="ListBullet"/>
      </w:pPr>
      <w:r>
        <w:t>Linear regression with one variable</w:t>
      </w:r>
      <w:r w:rsidR="00876706">
        <w:t xml:space="preserve"> / Univariate linear regression</w:t>
      </w:r>
      <w:r w:rsidR="005E76C2">
        <w:br/>
      </w:r>
      <w:r w:rsidR="005E76C2" w:rsidRPr="005E76C2">
        <w:rPr>
          <w:color w:val="7F7F7F" w:themeColor="text1" w:themeTint="80"/>
          <w:sz w:val="28"/>
        </w:rPr>
        <w:t>univariate = one variable</w:t>
      </w:r>
      <w:r w:rsidR="00876706">
        <w:br/>
      </w:r>
      <w:r w:rsidR="00876706">
        <w:rPr>
          <w:noProof/>
        </w:rPr>
        <w:drawing>
          <wp:inline distT="0" distB="0" distL="0" distR="0" wp14:anchorId="244BA929" wp14:editId="3FF77D79">
            <wp:extent cx="2481837" cy="1680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675" cy="16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BEE">
        <w:rPr>
          <w:color w:val="7F7F7F" w:themeColor="text1" w:themeTint="80"/>
          <w:sz w:val="28"/>
        </w:rPr>
        <w:br/>
        <w:t>why linear? Because it’s the simple</w:t>
      </w:r>
      <w:r w:rsidR="00FC0E7C">
        <w:rPr>
          <w:color w:val="7F7F7F" w:themeColor="text1" w:themeTint="80"/>
          <w:sz w:val="28"/>
        </w:rPr>
        <w:t xml:space="preserve"> build block</w:t>
      </w:r>
      <w:r w:rsidR="004C7BEE">
        <w:rPr>
          <w:color w:val="7F7F7F" w:themeColor="text1" w:themeTint="80"/>
          <w:sz w:val="28"/>
        </w:rPr>
        <w:t xml:space="preserve">. </w:t>
      </w:r>
      <w:r w:rsidR="00FC0E7C">
        <w:rPr>
          <w:color w:val="7F7F7F" w:themeColor="text1" w:themeTint="80"/>
          <w:sz w:val="28"/>
        </w:rPr>
        <w:t>Some complicated problem may can not use linear to solve.</w:t>
      </w:r>
      <w:r w:rsidR="005E76C2">
        <w:br/>
      </w:r>
      <w:r w:rsidR="00CB366E">
        <w:rPr>
          <w:noProof/>
        </w:rPr>
        <w:drawing>
          <wp:inline distT="0" distB="0" distL="0" distR="0" wp14:anchorId="19B0B997" wp14:editId="7173FED0">
            <wp:extent cx="5943600" cy="5175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67CC" w14:textId="31307296" w:rsidR="00F831DD" w:rsidRPr="005C5820" w:rsidRDefault="005C5820" w:rsidP="005C5820">
      <w:pPr>
        <w:pStyle w:val="ListBullet"/>
        <w:numPr>
          <w:ilvl w:val="0"/>
          <w:numId w:val="0"/>
        </w:numPr>
        <w:rPr>
          <w:b/>
        </w:rPr>
      </w:pPr>
      <w:r w:rsidRPr="005C5820">
        <w:rPr>
          <w:b/>
        </w:rPr>
        <w:t>Cost Function</w:t>
      </w:r>
    </w:p>
    <w:p w14:paraId="73C6C056" w14:textId="2AA8A562" w:rsidR="0052545F" w:rsidRDefault="00F7054B" w:rsidP="00753FDD">
      <w:pPr>
        <w:pStyle w:val="ListBullet"/>
      </w:pPr>
      <w:r>
        <w:br/>
      </w:r>
      <w:r>
        <w:rPr>
          <w:noProof/>
        </w:rPr>
        <w:drawing>
          <wp:inline distT="0" distB="0" distL="0" distR="0" wp14:anchorId="6B2726A9" wp14:editId="3987275E">
            <wp:extent cx="3947160" cy="3402724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700" cy="342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F27">
        <w:br/>
      </w:r>
      <w:r w:rsidR="00153F27">
        <w:rPr>
          <w:noProof/>
        </w:rPr>
        <w:drawing>
          <wp:inline distT="0" distB="0" distL="0" distR="0" wp14:anchorId="1448E1E2" wp14:editId="685D14B1">
            <wp:extent cx="1661160" cy="314912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3864" cy="3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1C0E" w14:textId="0FE4D34A" w:rsidR="00873C75" w:rsidRDefault="00857C72" w:rsidP="004D5429">
      <w:pPr>
        <w:pStyle w:val="ListBullet"/>
      </w:pPr>
      <w:r>
        <w:t>Linear Regression</w:t>
      </w:r>
      <w:r>
        <w:br/>
      </w:r>
      <w:r>
        <w:rPr>
          <w:noProof/>
        </w:rPr>
        <w:drawing>
          <wp:inline distT="0" distB="0" distL="0" distR="0" wp14:anchorId="2CE29BE8" wp14:editId="782F4FC7">
            <wp:extent cx="2280920" cy="219456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9987" cy="222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6884" w14:textId="5DCCF0BF" w:rsidR="00A73BC1" w:rsidRDefault="00A73BC1" w:rsidP="004D5429">
      <w:pPr>
        <w:pStyle w:val="ListBullet"/>
      </w:pPr>
      <w:r>
        <w:t>Cost function</w:t>
      </w:r>
      <w:r w:rsidR="004E2D78">
        <w:t xml:space="preserve"> / Squared error function</w:t>
      </w:r>
      <w:r w:rsidR="005938F7">
        <w:t xml:space="preserve"> – the most common one used for regression problem</w:t>
      </w:r>
    </w:p>
    <w:p w14:paraId="3D1175BD" w14:textId="0FDD06D7" w:rsidR="008B7966" w:rsidRDefault="005C76A9" w:rsidP="007C46AA">
      <w:pPr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</w:pPr>
      <w:r>
        <w:br/>
      </w:r>
      <w:r w:rsidR="00412960">
        <w:rPr>
          <w:noProof/>
        </w:rPr>
        <w:drawing>
          <wp:inline distT="0" distB="0" distL="0" distR="0" wp14:anchorId="29B7E829" wp14:editId="776BEF74">
            <wp:extent cx="3493770" cy="163538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687" cy="166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7D84" w14:textId="62E02AAA" w:rsidR="005C76A9" w:rsidRPr="005C76A9" w:rsidRDefault="005C76A9" w:rsidP="007C46AA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  <w:lang w:val="en-CA" w:eastAsia="zh-CN"/>
        </w:rPr>
      </w:pPr>
      <w:r w:rsidRPr="008B7966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t>Putting the 2 at the constant one half in front, it may just sound</w:t>
      </w:r>
      <w:r w:rsidR="007C46AA" w:rsidRPr="008B7966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t xml:space="preserve"> </w:t>
      </w:r>
      <w:r w:rsidRPr="005C76A9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t>the math probably easier so minimizing one-half of something, right, should give</w:t>
      </w:r>
      <w:r w:rsidR="007C46AA" w:rsidRPr="008B7966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t xml:space="preserve"> </w:t>
      </w:r>
      <w:r w:rsidRPr="005C76A9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t>you the same values of the process, theta 0 theta 1, as minimizing that function.</w:t>
      </w:r>
      <w:r w:rsidR="00B3058A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br/>
      </w:r>
      <w:r w:rsidR="00B3058A">
        <w:rPr>
          <w:noProof/>
        </w:rPr>
        <w:drawing>
          <wp:inline distT="0" distB="0" distL="0" distR="0" wp14:anchorId="3D4626B7" wp14:editId="24179197">
            <wp:extent cx="5943600" cy="26263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58A">
        <w:rPr>
          <w:rFonts w:ascii="Arial" w:eastAsia="Times New Roman" w:hAnsi="Arial" w:cs="Arial"/>
          <w:color w:val="7F7F7F" w:themeColor="text1" w:themeTint="80"/>
          <w:sz w:val="21"/>
          <w:szCs w:val="21"/>
          <w:shd w:val="clear" w:color="auto" w:fill="FFFFFF"/>
          <w:lang w:val="en-CA" w:eastAsia="zh-CN"/>
        </w:rPr>
        <w:br/>
      </w:r>
      <w:r w:rsidR="00BE2B68">
        <w:rPr>
          <w:noProof/>
        </w:rPr>
        <w:drawing>
          <wp:inline distT="0" distB="0" distL="0" distR="0" wp14:anchorId="63DED32F" wp14:editId="6C84FD60">
            <wp:extent cx="5943600" cy="3364165"/>
            <wp:effectExtent l="0" t="0" r="0" b="8255"/>
            <wp:docPr id="16" name="Picture 16" descr="https://d3c33hcgiwev3.cloudfront.net/imageAssetProxy.v1/R2YF5Lj3EeajLxLfjQiSjg_110c901f58043f995a35b31431935290_Screen-Shot-2016-12-02-at-5.23.31-PM.png?expiry=1525996800000&amp;hmac=1FnG-QHJ6nFPL1RsKPUUuh0FI2Z8uXRwhhRPs2zph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d3c33hcgiwev3.cloudfront.net/imageAssetProxy.v1/R2YF5Lj3EeajLxLfjQiSjg_110c901f58043f995a35b31431935290_Screen-Shot-2016-12-02-at-5.23.31-PM.png?expiry=1525996800000&amp;hmac=1FnG-QHJ6nFPL1RsKPUUuh0FI2Z8uXRwhhRPs2zph3Q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3F0B" w14:textId="7BDAC671" w:rsidR="0052545F" w:rsidRDefault="0052545F" w:rsidP="00206AD8">
      <w:pPr>
        <w:pStyle w:val="ListBullet"/>
        <w:numPr>
          <w:ilvl w:val="0"/>
          <w:numId w:val="0"/>
        </w:numPr>
        <w:ind w:left="432" w:hanging="432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  <w:lang w:val="en-CA" w:eastAsia="zh-CN"/>
        </w:rPr>
      </w:pPr>
    </w:p>
    <w:p w14:paraId="12FBCF65" w14:textId="20517C28" w:rsidR="00206AD8" w:rsidRPr="000F766A" w:rsidRDefault="00206AD8" w:rsidP="00206AD8">
      <w:pPr>
        <w:pStyle w:val="ListBullet"/>
        <w:numPr>
          <w:ilvl w:val="0"/>
          <w:numId w:val="0"/>
        </w:numPr>
        <w:ind w:left="432" w:hanging="432"/>
        <w:rPr>
          <w:b/>
        </w:rPr>
      </w:pPr>
      <w:r w:rsidRPr="000F766A">
        <w:rPr>
          <w:b/>
        </w:rPr>
        <w:t>Cost Function – Intuition I</w:t>
      </w:r>
    </w:p>
    <w:p w14:paraId="5BDD3390" w14:textId="77777777" w:rsidR="00055591" w:rsidRDefault="000F766A" w:rsidP="00206AD8">
      <w:pPr>
        <w:pStyle w:val="ListBullet"/>
        <w:numPr>
          <w:ilvl w:val="0"/>
          <w:numId w:val="0"/>
        </w:numPr>
        <w:ind w:left="432" w:hanging="432"/>
      </w:pPr>
      <w:r>
        <w:rPr>
          <w:noProof/>
        </w:rPr>
        <w:drawing>
          <wp:inline distT="0" distB="0" distL="0" distR="0" wp14:anchorId="02B4407C" wp14:editId="0CCD5DE4">
            <wp:extent cx="5943600" cy="3112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CC8B" w14:textId="741CE477" w:rsidR="000F766A" w:rsidRDefault="00643AD7" w:rsidP="00206AD8">
      <w:pPr>
        <w:pStyle w:val="ListBullet"/>
        <w:numPr>
          <w:ilvl w:val="0"/>
          <w:numId w:val="0"/>
        </w:numPr>
        <w:ind w:left="432" w:hanging="432"/>
      </w:pPr>
      <w:r>
        <w:br/>
      </w:r>
      <w:r>
        <w:rPr>
          <w:noProof/>
        </w:rPr>
        <w:drawing>
          <wp:inline distT="0" distB="0" distL="0" distR="0" wp14:anchorId="284866B3" wp14:editId="712C1631">
            <wp:extent cx="5857875" cy="31880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6737" cy="319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591">
        <w:br/>
      </w:r>
      <w:r w:rsidR="00055591">
        <w:br/>
      </w:r>
      <w:r w:rsidR="00055591">
        <w:rPr>
          <w:noProof/>
        </w:rPr>
        <w:drawing>
          <wp:inline distT="0" distB="0" distL="0" distR="0" wp14:anchorId="2C5144CB" wp14:editId="355CD286">
            <wp:extent cx="3916680" cy="2983343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7735" cy="29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591">
        <w:rPr>
          <w:rFonts w:hint="eastAsia"/>
          <w:lang w:eastAsia="zh-CN"/>
        </w:rPr>
        <w:t>answer</w:t>
      </w:r>
      <w:r w:rsidR="00055591">
        <w:t>:</w:t>
      </w:r>
      <w:r w:rsidR="00055591">
        <w:rPr>
          <w:noProof/>
        </w:rPr>
        <w:drawing>
          <wp:inline distT="0" distB="0" distL="0" distR="0" wp14:anchorId="07FCA6C8" wp14:editId="2C46E967">
            <wp:extent cx="508496" cy="2743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61" cy="27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3F5B" w14:textId="7B82C5D1" w:rsidR="00055591" w:rsidRDefault="00055591" w:rsidP="00206AD8">
      <w:pPr>
        <w:pStyle w:val="ListBullet"/>
        <w:numPr>
          <w:ilvl w:val="0"/>
          <w:numId w:val="0"/>
        </w:numPr>
        <w:ind w:left="432" w:hanging="432"/>
        <w:rPr>
          <w:lang w:eastAsia="zh-CN"/>
        </w:rPr>
      </w:pPr>
      <w:r>
        <w:rPr>
          <w:rFonts w:hint="eastAsia"/>
          <w:lang w:eastAsia="zh-CN"/>
        </w:rPr>
        <w:t>Goal:</w:t>
      </w:r>
      <w:r>
        <w:rPr>
          <w:lang w:eastAsia="zh-CN"/>
        </w:rPr>
        <w:t xml:space="preserve"> find the data of theta1 can minimize J(theta1).</w:t>
      </w:r>
    </w:p>
    <w:p w14:paraId="62EBE11A" w14:textId="01890023" w:rsidR="00055591" w:rsidRDefault="00055591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</w:rPr>
      </w:pPr>
      <w:r>
        <w:rPr>
          <w:noProof/>
        </w:rPr>
        <w:drawing>
          <wp:inline distT="0" distB="0" distL="0" distR="0" wp14:anchorId="362442F4" wp14:editId="1C8DD0B8">
            <wp:extent cx="5507355" cy="3059127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889" cy="30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808" w14:textId="168BCB0A" w:rsidR="00DA6A6C" w:rsidRDefault="00DA6A6C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</w:rPr>
      </w:pPr>
      <w:r>
        <w:rPr>
          <w:noProof/>
        </w:rPr>
        <w:drawing>
          <wp:inline distT="0" distB="0" distL="0" distR="0" wp14:anchorId="3F35C1FF" wp14:editId="5A8E0CBE">
            <wp:extent cx="7279263" cy="49244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82616" cy="49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F555" w14:textId="2C7C6A76" w:rsidR="00DA6A6C" w:rsidRDefault="00DA6A6C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</w:rPr>
      </w:pPr>
      <w:r>
        <w:rPr>
          <w:noProof/>
        </w:rPr>
        <w:drawing>
          <wp:inline distT="0" distB="0" distL="0" distR="0" wp14:anchorId="0CA45383" wp14:editId="3AE63497">
            <wp:extent cx="5509260" cy="48474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051" cy="486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62CB" w14:textId="77777777" w:rsidR="00DA6A6C" w:rsidRDefault="00DA6A6C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  <w:b/>
        </w:rPr>
      </w:pPr>
    </w:p>
    <w:p w14:paraId="6B55955F" w14:textId="77777777" w:rsidR="00DA6A6C" w:rsidRDefault="00DA6A6C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  <w:b/>
        </w:rPr>
      </w:pPr>
      <w:r w:rsidRPr="00DA6A6C">
        <w:rPr>
          <w:rFonts w:eastAsia="MS Mincho"/>
          <w:b/>
        </w:rPr>
        <w:t>Cost Function – Intuition I</w:t>
      </w:r>
      <w:r>
        <w:rPr>
          <w:rFonts w:eastAsia="MS Mincho"/>
          <w:b/>
        </w:rPr>
        <w:t>I</w:t>
      </w:r>
    </w:p>
    <w:p w14:paraId="3C0CF008" w14:textId="0524AEE1" w:rsidR="00DA6A6C" w:rsidRPr="00DA6A6C" w:rsidRDefault="00DA6A6C" w:rsidP="00206AD8">
      <w:pPr>
        <w:pStyle w:val="ListBullet"/>
        <w:numPr>
          <w:ilvl w:val="0"/>
          <w:numId w:val="0"/>
        </w:numPr>
        <w:ind w:left="432" w:hanging="432"/>
        <w:rPr>
          <w:rFonts w:eastAsia="MS Mincho"/>
          <w:b/>
        </w:rPr>
      </w:pPr>
      <w:r>
        <w:rPr>
          <w:noProof/>
        </w:rPr>
        <w:drawing>
          <wp:inline distT="0" distB="0" distL="0" distR="0" wp14:anchorId="229F1A24" wp14:editId="389696F1">
            <wp:extent cx="4715166" cy="20269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3724" cy="204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82ED" w14:textId="3432069C" w:rsidR="00054856" w:rsidRDefault="00DA6A6C" w:rsidP="00054856">
      <w:pPr>
        <w:pStyle w:val="ListBullet"/>
      </w:pPr>
      <w:r>
        <w:t>When we only have theta1, the cost function will look like:</w:t>
      </w:r>
      <w:r>
        <w:br/>
      </w:r>
      <w:r>
        <w:rPr>
          <w:noProof/>
        </w:rPr>
        <w:drawing>
          <wp:inline distT="0" distB="0" distL="0" distR="0" wp14:anchorId="1697BA94" wp14:editId="4C7AD136">
            <wp:extent cx="2036418" cy="15049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46655" cy="15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When we have theta0 and theta1, the cost function will look like:</w:t>
      </w:r>
      <w:r>
        <w:br/>
      </w:r>
      <w:r>
        <w:rPr>
          <w:noProof/>
        </w:rPr>
        <w:drawing>
          <wp:inline distT="0" distB="0" distL="0" distR="0" wp14:anchorId="001981C8" wp14:editId="21F139EB">
            <wp:extent cx="3139440" cy="2163969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8947" cy="21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56">
        <w:br/>
        <w:t>contour(</w:t>
      </w:r>
      <w:r w:rsidR="00054856">
        <w:rPr>
          <w:rFonts w:hint="eastAsia"/>
          <w:lang w:eastAsia="zh-CN"/>
        </w:rPr>
        <w:t>轮廓</w:t>
      </w:r>
      <w:r w:rsidR="00054856">
        <w:t>) plot</w:t>
      </w:r>
      <w:r w:rsidR="00054856">
        <w:br/>
        <w:t>contour figure</w:t>
      </w:r>
      <w:r w:rsidR="00054856">
        <w:br/>
      </w:r>
      <w:r w:rsidR="00054856">
        <w:rPr>
          <w:noProof/>
        </w:rPr>
        <w:drawing>
          <wp:inline distT="0" distB="0" distL="0" distR="0" wp14:anchorId="4B0BE3B9" wp14:editId="756D4F82">
            <wp:extent cx="5158740" cy="253920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7581" cy="25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56">
        <w:br/>
      </w:r>
      <w:r w:rsidR="00054856">
        <w:rPr>
          <w:lang w:eastAsia="zh-CN"/>
        </w:rPr>
        <w:t>in the diagram above, the contour figure is on the right.</w:t>
      </w:r>
      <w:r w:rsidR="00054856">
        <w:rPr>
          <w:lang w:eastAsia="zh-CN"/>
        </w:rPr>
        <w:br/>
      </w:r>
      <w:r w:rsidR="00054856">
        <w:rPr>
          <w:noProof/>
        </w:rPr>
        <w:drawing>
          <wp:inline distT="0" distB="0" distL="0" distR="0" wp14:anchorId="131E9AB4" wp14:editId="1C4E1FAB">
            <wp:extent cx="1442085" cy="933388"/>
            <wp:effectExtent l="0" t="0" r="571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5954" cy="9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56">
        <w:rPr>
          <w:rFonts w:hint="eastAsia"/>
          <w:lang w:eastAsia="zh-CN"/>
        </w:rPr>
        <w:t>i</w:t>
      </w:r>
      <w:r w:rsidR="00054856">
        <w:rPr>
          <w:lang w:eastAsia="zh-CN"/>
        </w:rPr>
        <w:t xml:space="preserve">.e. these three plots, have same values of </w:t>
      </w:r>
      <w:proofErr w:type="gramStart"/>
      <w:r w:rsidR="00054856">
        <w:rPr>
          <w:lang w:eastAsia="zh-CN"/>
        </w:rPr>
        <w:t>J(</w:t>
      </w:r>
      <w:proofErr w:type="gramEnd"/>
      <w:r w:rsidR="00054856">
        <w:rPr>
          <w:lang w:eastAsia="zh-CN"/>
        </w:rPr>
        <w:t>theta0, theta1).</w:t>
      </w:r>
    </w:p>
    <w:p w14:paraId="7E346E80" w14:textId="599F580D" w:rsidR="00054856" w:rsidRDefault="00054856" w:rsidP="00054856">
      <w:pPr>
        <w:pStyle w:val="ListBullet"/>
        <w:numPr>
          <w:ilvl w:val="0"/>
          <w:numId w:val="0"/>
        </w:numPr>
        <w:ind w:left="432"/>
      </w:pPr>
      <w:r>
        <w:rPr>
          <w:noProof/>
        </w:rPr>
        <w:drawing>
          <wp:inline distT="0" distB="0" distL="0" distR="0" wp14:anchorId="4AEB56F2" wp14:editId="5732214F">
            <wp:extent cx="5590663" cy="4244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4381" cy="42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6F9CB80" wp14:editId="61117BD4">
            <wp:extent cx="5554980" cy="3367010"/>
            <wp:effectExtent l="0" t="0" r="762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2" cy="337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720DE">
        <w:rPr>
          <w:noProof/>
        </w:rPr>
        <w:drawing>
          <wp:inline distT="0" distB="0" distL="0" distR="0" wp14:anchorId="5C84F587" wp14:editId="4F553617">
            <wp:extent cx="5501640" cy="305709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9356" cy="30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0A82" w14:textId="77777777" w:rsidR="00877A11" w:rsidRDefault="00877A11" w:rsidP="00877A11">
      <w:pPr>
        <w:pStyle w:val="ListBullet"/>
        <w:numPr>
          <w:ilvl w:val="0"/>
          <w:numId w:val="0"/>
        </w:numPr>
        <w:rPr>
          <w:b/>
          <w:color w:val="FFFFFF" w:themeColor="background1"/>
          <w:highlight w:val="darkRed"/>
        </w:rPr>
      </w:pPr>
    </w:p>
    <w:p w14:paraId="4EAD39A7" w14:textId="733F426A" w:rsidR="00877A11" w:rsidRPr="0086058E" w:rsidRDefault="00877A11" w:rsidP="00877A11">
      <w:pPr>
        <w:pStyle w:val="ListBullet"/>
        <w:numPr>
          <w:ilvl w:val="0"/>
          <w:numId w:val="0"/>
        </w:numPr>
        <w:rPr>
          <w:b/>
          <w:color w:val="FFFFFF" w:themeColor="background1"/>
        </w:rPr>
      </w:pPr>
      <w:r>
        <w:rPr>
          <w:b/>
          <w:color w:val="FFFFFF" w:themeColor="background1"/>
          <w:highlight w:val="darkRed"/>
        </w:rPr>
        <w:t>Parameter Learning</w:t>
      </w:r>
    </w:p>
    <w:p w14:paraId="66899A9A" w14:textId="1E30CD0A" w:rsidR="00877A11" w:rsidRDefault="00877A11" w:rsidP="00877A11">
      <w:pPr>
        <w:pStyle w:val="ListBullet"/>
        <w:numPr>
          <w:ilvl w:val="0"/>
          <w:numId w:val="0"/>
        </w:numPr>
        <w:rPr>
          <w:b/>
        </w:rPr>
      </w:pPr>
      <w:r w:rsidRPr="00DB34AF">
        <w:rPr>
          <w:b/>
        </w:rPr>
        <w:t>Gradient Descent (</w:t>
      </w:r>
      <w:r w:rsidRPr="00DB34AF">
        <w:rPr>
          <w:rFonts w:hint="eastAsia"/>
          <w:b/>
        </w:rPr>
        <w:t>梯度下降</w:t>
      </w:r>
      <w:r w:rsidRPr="00DB34AF">
        <w:rPr>
          <w:b/>
        </w:rPr>
        <w:t>) – an algorithm for linear regression with one variable, also could use for others in machine learning</w:t>
      </w:r>
      <w:r w:rsidR="00DB34AF">
        <w:rPr>
          <w:b/>
        </w:rPr>
        <w:t xml:space="preserve"> to minimize the cost function J.</w:t>
      </w:r>
    </w:p>
    <w:p w14:paraId="5136B4F3" w14:textId="77777777" w:rsidR="00DB34AF" w:rsidRPr="00DB34AF" w:rsidRDefault="00DB34AF" w:rsidP="00877A11">
      <w:pPr>
        <w:pStyle w:val="ListBullet"/>
        <w:numPr>
          <w:ilvl w:val="0"/>
          <w:numId w:val="0"/>
        </w:numPr>
        <w:rPr>
          <w:b/>
        </w:rPr>
      </w:pPr>
    </w:p>
    <w:p w14:paraId="3AEFF3A4" w14:textId="3AC8B095" w:rsidR="00877A11" w:rsidRDefault="00877A11" w:rsidP="00877A11">
      <w:pPr>
        <w:pStyle w:val="ListBullet"/>
        <w:numPr>
          <w:ilvl w:val="0"/>
          <w:numId w:val="0"/>
        </w:numPr>
        <w:rPr>
          <w:b/>
        </w:rPr>
      </w:pPr>
      <w:r>
        <w:rPr>
          <w:noProof/>
        </w:rPr>
        <w:drawing>
          <wp:inline distT="0" distB="0" distL="0" distR="0" wp14:anchorId="4493A7CB" wp14:editId="61A59C0E">
            <wp:extent cx="3901440" cy="2228228"/>
            <wp:effectExtent l="0" t="0" r="381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630" cy="223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C009" w14:textId="77777777" w:rsidR="00351C4A" w:rsidRDefault="00351C4A" w:rsidP="00877A1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4412DC8" wp14:editId="2059B108">
            <wp:extent cx="4014852" cy="219636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0676" cy="22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B81" w14:textId="77777777" w:rsidR="00351C4A" w:rsidRPr="00351C4A" w:rsidRDefault="00351C4A" w:rsidP="00351C4A">
      <w:pPr>
        <w:pStyle w:val="ListBullet"/>
        <w:numPr>
          <w:ilvl w:val="0"/>
          <w:numId w:val="6"/>
        </w:numPr>
        <w:rPr>
          <w:b/>
          <w:sz w:val="24"/>
        </w:rPr>
      </w:pPr>
      <w:r w:rsidRPr="00351C4A">
        <w:rPr>
          <w:sz w:val="24"/>
        </w:rPr>
        <w:t xml:space="preserve">find the direction that downhill the fastest. </w:t>
      </w:r>
    </w:p>
    <w:p w14:paraId="402B29F5" w14:textId="19C7946A" w:rsidR="00DB34AF" w:rsidRPr="00351C4A" w:rsidRDefault="00351C4A" w:rsidP="00351C4A">
      <w:pPr>
        <w:pStyle w:val="ListBullet"/>
        <w:numPr>
          <w:ilvl w:val="0"/>
          <w:numId w:val="6"/>
        </w:numPr>
        <w:rPr>
          <w:b/>
          <w:sz w:val="24"/>
        </w:rPr>
      </w:pPr>
      <w:r w:rsidRPr="00351C4A">
        <w:rPr>
          <w:sz w:val="24"/>
        </w:rPr>
        <w:t>The different start points will lead to different end points.</w:t>
      </w:r>
    </w:p>
    <w:p w14:paraId="1895641A" w14:textId="45CABFF2" w:rsidR="00351C4A" w:rsidRPr="00351C4A" w:rsidRDefault="00351C4A" w:rsidP="00351C4A">
      <w:pPr>
        <w:pStyle w:val="ListBullet"/>
        <w:numPr>
          <w:ilvl w:val="0"/>
          <w:numId w:val="6"/>
        </w:numPr>
        <w:rPr>
          <w:b/>
          <w:sz w:val="24"/>
        </w:rPr>
      </w:pPr>
      <w:r>
        <w:rPr>
          <w:sz w:val="24"/>
          <w:lang w:eastAsia="zh-CN"/>
        </w:rPr>
        <w:t>Derivative (</w:t>
      </w:r>
      <w:r>
        <w:rPr>
          <w:rFonts w:hint="eastAsia"/>
          <w:sz w:val="24"/>
          <w:lang w:eastAsia="zh-CN"/>
        </w:rPr>
        <w:t>导数</w:t>
      </w:r>
      <w:r>
        <w:rPr>
          <w:sz w:val="24"/>
          <w:lang w:eastAsia="zh-CN"/>
        </w:rPr>
        <w:t>) can tell the slope of each point.</w:t>
      </w:r>
    </w:p>
    <w:p w14:paraId="510FFF74" w14:textId="4906FFB9" w:rsidR="0052545F" w:rsidRDefault="00351C4A" w:rsidP="00753FDD">
      <w:pPr>
        <w:pStyle w:val="ListBullet"/>
      </w:pPr>
      <w:r>
        <w:t>Gradient descent algorithm</w:t>
      </w:r>
      <w:r w:rsidR="00E7038A">
        <w:br/>
      </w:r>
      <w:r w:rsidR="00E7038A">
        <w:rPr>
          <w:noProof/>
        </w:rPr>
        <w:drawing>
          <wp:inline distT="0" distB="0" distL="0" distR="0" wp14:anchorId="2C8D342D" wp14:editId="5BBE4C29">
            <wp:extent cx="3644265" cy="7684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7005" cy="7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4FA" w14:textId="77777777" w:rsidR="00A73E0A" w:rsidRPr="008B691B" w:rsidRDefault="00351C4A" w:rsidP="00351C4A">
      <w:pPr>
        <w:pStyle w:val="ListBullet"/>
        <w:numPr>
          <w:ilvl w:val="0"/>
          <w:numId w:val="6"/>
        </w:numPr>
        <w:rPr>
          <w:sz w:val="24"/>
          <w:szCs w:val="24"/>
        </w:rPr>
      </w:pPr>
      <w:proofErr w:type="gramStart"/>
      <w:r w:rsidRPr="008B691B">
        <w:rPr>
          <w:sz w:val="24"/>
          <w:szCs w:val="24"/>
        </w:rPr>
        <w:t>a :</w:t>
      </w:r>
      <w:proofErr w:type="gramEnd"/>
      <w:r w:rsidRPr="008B691B">
        <w:rPr>
          <w:sz w:val="24"/>
          <w:szCs w:val="24"/>
        </w:rPr>
        <w:t xml:space="preserve">= b </w:t>
      </w:r>
      <w:r w:rsidRPr="008B691B">
        <w:rPr>
          <w:sz w:val="24"/>
          <w:szCs w:val="24"/>
        </w:rPr>
        <w:sym w:font="Wingdings" w:char="F0E0"/>
      </w:r>
      <w:r w:rsidRPr="008B691B">
        <w:rPr>
          <w:sz w:val="24"/>
          <w:szCs w:val="24"/>
        </w:rPr>
        <w:t xml:space="preserve"> Computer operation, set the a value to equal to </w:t>
      </w:r>
      <w:proofErr w:type="spellStart"/>
      <w:r w:rsidRPr="008B691B">
        <w:rPr>
          <w:sz w:val="24"/>
          <w:szCs w:val="24"/>
        </w:rPr>
        <w:t>b</w:t>
      </w:r>
      <w:proofErr w:type="spellEnd"/>
      <w:r w:rsidRPr="008B691B">
        <w:rPr>
          <w:sz w:val="24"/>
          <w:szCs w:val="24"/>
        </w:rPr>
        <w:br/>
        <w:t xml:space="preserve">a = b </w:t>
      </w:r>
      <w:r w:rsidRPr="008B691B">
        <w:rPr>
          <w:sz w:val="24"/>
          <w:szCs w:val="24"/>
        </w:rPr>
        <w:sym w:font="Wingdings" w:char="F0E0"/>
      </w:r>
      <w:r w:rsidRPr="008B691B">
        <w:rPr>
          <w:sz w:val="24"/>
          <w:szCs w:val="24"/>
        </w:rPr>
        <w:t xml:space="preserve"> the value of a equal to the value of b </w:t>
      </w:r>
    </w:p>
    <w:p w14:paraId="69F6B50A" w14:textId="69BE12F0" w:rsidR="00E7038A" w:rsidRPr="008B691B" w:rsidRDefault="00A73E0A" w:rsidP="00E7038A">
      <w:pPr>
        <w:pStyle w:val="ListBullet"/>
        <w:numPr>
          <w:ilvl w:val="0"/>
          <w:numId w:val="6"/>
        </w:numPr>
        <w:rPr>
          <w:sz w:val="24"/>
          <w:szCs w:val="24"/>
        </w:rPr>
      </w:pPr>
      <w:r w:rsidRPr="008B691B">
        <w:rPr>
          <w:rFonts w:cstheme="minorHAnsi"/>
          <w:sz w:val="24"/>
          <w:szCs w:val="24"/>
        </w:rPr>
        <w:t xml:space="preserve">α </w:t>
      </w:r>
      <w:r w:rsidRPr="008B691B">
        <w:rPr>
          <w:rFonts w:cstheme="minorHAnsi"/>
          <w:sz w:val="24"/>
          <w:szCs w:val="24"/>
        </w:rPr>
        <w:sym w:font="Wingdings" w:char="F0E0"/>
      </w:r>
      <w:r w:rsidRPr="008B691B">
        <w:rPr>
          <w:rFonts w:cstheme="minorHAnsi"/>
          <w:sz w:val="24"/>
          <w:szCs w:val="24"/>
        </w:rPr>
        <w:t xml:space="preserve"> learning rate to control how big a step we take downhill with creating descent. i.e. if α is </w:t>
      </w:r>
      <w:proofErr w:type="gramStart"/>
      <w:r w:rsidRPr="008B691B">
        <w:rPr>
          <w:rFonts w:cstheme="minorHAnsi"/>
          <w:sz w:val="24"/>
          <w:szCs w:val="24"/>
        </w:rPr>
        <w:t>really small</w:t>
      </w:r>
      <w:proofErr w:type="gramEnd"/>
      <w:r w:rsidRPr="008B691B">
        <w:rPr>
          <w:rFonts w:cstheme="minorHAnsi"/>
          <w:sz w:val="24"/>
          <w:szCs w:val="24"/>
        </w:rPr>
        <w:t>, we take a baby step downhill.</w:t>
      </w:r>
    </w:p>
    <w:p w14:paraId="3BE97268" w14:textId="2EFAA7B0" w:rsidR="00E7038A" w:rsidRPr="00E7038A" w:rsidRDefault="00E7038A" w:rsidP="00E7038A">
      <w:pPr>
        <w:pStyle w:val="ListBullet"/>
        <w:numPr>
          <w:ilvl w:val="0"/>
          <w:numId w:val="6"/>
        </w:numPr>
      </w:pPr>
      <w:r w:rsidRPr="008B691B">
        <w:rPr>
          <w:sz w:val="24"/>
          <w:szCs w:val="24"/>
        </w:rPr>
        <w:t xml:space="preserve">Need to update </w:t>
      </w:r>
      <w:r w:rsidRPr="008B691B">
        <w:rPr>
          <w:rFonts w:cstheme="minorHAnsi"/>
          <w:sz w:val="24"/>
          <w:szCs w:val="24"/>
        </w:rPr>
        <w:t>θ</w:t>
      </w:r>
      <w:r w:rsidRPr="008B691B">
        <w:rPr>
          <w:sz w:val="24"/>
          <w:szCs w:val="24"/>
          <w:vertAlign w:val="subscript"/>
        </w:rPr>
        <w:t>0</w:t>
      </w:r>
      <w:r w:rsidRPr="008B691B">
        <w:rPr>
          <w:sz w:val="24"/>
          <w:szCs w:val="24"/>
        </w:rPr>
        <w:t xml:space="preserve"> and </w:t>
      </w:r>
      <w:r w:rsidRPr="008B691B">
        <w:rPr>
          <w:rFonts w:cstheme="minorHAnsi"/>
          <w:sz w:val="24"/>
          <w:szCs w:val="24"/>
        </w:rPr>
        <w:t>θ</w:t>
      </w:r>
      <w:r w:rsidRPr="008B691B">
        <w:rPr>
          <w:sz w:val="24"/>
          <w:szCs w:val="24"/>
          <w:vertAlign w:val="subscript"/>
        </w:rPr>
        <w:t xml:space="preserve">1 </w:t>
      </w:r>
      <w:r w:rsidRPr="008B691B">
        <w:rPr>
          <w:rFonts w:cstheme="minorHAnsi"/>
          <w:sz w:val="24"/>
          <w:szCs w:val="24"/>
          <w:u w:val="single"/>
        </w:rPr>
        <w:t>at the same time</w:t>
      </w:r>
      <w:r w:rsidRPr="008B691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br/>
      </w:r>
      <w:r>
        <w:rPr>
          <w:noProof/>
        </w:rPr>
        <w:drawing>
          <wp:inline distT="0" distB="0" distL="0" distR="0" wp14:anchorId="5ADB6100" wp14:editId="5C4A3862">
            <wp:extent cx="4806315" cy="125058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615" cy="12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br/>
        <w:t xml:space="preserve">the differences between left and right: </w:t>
      </w:r>
      <w:r>
        <w:rPr>
          <w:rFonts w:cstheme="minorHAnsi"/>
          <w:sz w:val="24"/>
          <w:szCs w:val="24"/>
        </w:rPr>
        <w:br/>
        <w:t xml:space="preserve">       - on the right, if you assign </w:t>
      </w:r>
      <w:r>
        <w:rPr>
          <w:rFonts w:cstheme="minorHAnsi"/>
          <w:sz w:val="24"/>
        </w:rPr>
        <w:t>θ</w:t>
      </w:r>
      <w:r w:rsidRPr="00E7038A">
        <w:rPr>
          <w:sz w:val="24"/>
          <w:vertAlign w:val="subscript"/>
        </w:rPr>
        <w:t>0</w:t>
      </w:r>
      <w:r>
        <w:rPr>
          <w:sz w:val="24"/>
        </w:rPr>
        <w:t xml:space="preserve"> first, then you are going to use the new value of </w:t>
      </w:r>
      <w:r>
        <w:rPr>
          <w:rFonts w:cstheme="minorHAnsi"/>
          <w:sz w:val="24"/>
        </w:rPr>
        <w:t>θ</w:t>
      </w:r>
      <w:r w:rsidRPr="00E7038A">
        <w:rPr>
          <w:sz w:val="24"/>
          <w:vertAlign w:val="subscript"/>
        </w:rPr>
        <w:t>0</w:t>
      </w:r>
      <w:r>
        <w:rPr>
          <w:sz w:val="24"/>
        </w:rPr>
        <w:t xml:space="preserve"> for the next step to calculate the temp1. Thus, you get two different values of temp1 on both ways. </w:t>
      </w:r>
      <w:r>
        <w:rPr>
          <w:sz w:val="24"/>
        </w:rPr>
        <w:br/>
      </w:r>
      <w:r w:rsidR="008B691B">
        <w:br/>
      </w:r>
      <w:r w:rsidR="008B691B" w:rsidRPr="008B691B">
        <w:rPr>
          <w:sz w:val="24"/>
        </w:rPr>
        <w:t>Example:</w:t>
      </w:r>
      <w:r w:rsidRPr="00E7038A">
        <w:rPr>
          <w:sz w:val="24"/>
        </w:rPr>
        <w:br/>
      </w:r>
      <w:r w:rsidR="008B691B">
        <w:rPr>
          <w:sz w:val="24"/>
        </w:rPr>
        <w:t xml:space="preserve">                </w:t>
      </w:r>
      <w:r>
        <w:rPr>
          <w:noProof/>
        </w:rPr>
        <w:drawing>
          <wp:inline distT="0" distB="0" distL="0" distR="0" wp14:anchorId="5D9BD879" wp14:editId="44534D70">
            <wp:extent cx="3049142" cy="1958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9443" cy="196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F07F" w14:textId="3896F28E" w:rsidR="00E7038A" w:rsidRDefault="008B691B" w:rsidP="008B691B">
      <w:pPr>
        <w:pStyle w:val="ListBullet"/>
        <w:numPr>
          <w:ilvl w:val="0"/>
          <w:numId w:val="0"/>
        </w:numPr>
        <w:ind w:left="432" w:hanging="432"/>
      </w:pPr>
      <w:r>
        <w:rPr>
          <w:noProof/>
        </w:rPr>
        <w:drawing>
          <wp:inline distT="0" distB="0" distL="0" distR="0" wp14:anchorId="44098B76" wp14:editId="4EBD54AD">
            <wp:extent cx="6035842" cy="45872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1272" cy="45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10AC" w14:textId="41BF92D9" w:rsidR="008B691B" w:rsidRDefault="008B691B" w:rsidP="008B691B">
      <w:pPr>
        <w:pStyle w:val="ListBullet"/>
        <w:numPr>
          <w:ilvl w:val="0"/>
          <w:numId w:val="0"/>
        </w:numPr>
        <w:ind w:left="432" w:hanging="432"/>
      </w:pPr>
      <w:r>
        <w:rPr>
          <w:noProof/>
        </w:rPr>
        <w:drawing>
          <wp:inline distT="0" distB="0" distL="0" distR="0" wp14:anchorId="6EDE4A54" wp14:editId="40596D36">
            <wp:extent cx="6050280" cy="429475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1383" cy="43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DB0" w14:textId="6FF3A403" w:rsidR="008B691B" w:rsidRDefault="008B691B" w:rsidP="008B691B">
      <w:pPr>
        <w:pStyle w:val="ListBullet"/>
        <w:numPr>
          <w:ilvl w:val="0"/>
          <w:numId w:val="0"/>
        </w:numPr>
        <w:ind w:left="432" w:hanging="432"/>
      </w:pPr>
      <w:r>
        <w:rPr>
          <w:noProof/>
        </w:rPr>
        <w:drawing>
          <wp:inline distT="0" distB="0" distL="0" distR="0" wp14:anchorId="6689CD04" wp14:editId="3E4E158F">
            <wp:extent cx="6065520" cy="1255954"/>
            <wp:effectExtent l="0" t="0" r="0" b="1905"/>
            <wp:docPr id="39" name="Picture 39" descr="https://d3c33hcgiwev3.cloudfront.net/imageAssetProxy.v1/yr-D1aDMEeai9RKvXdDYag_627e5ab52d5ff941c0fcc741c2b162a0_Screenshot-2016-11-02-00.19.56.png?expiry=1526256000000&amp;hmac=sG6TDxKmnffKf4jiA96cEQByshTvWywy3ycWrfbzr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c33hcgiwev3.cloudfront.net/imageAssetProxy.v1/yr-D1aDMEeai9RKvXdDYag_627e5ab52d5ff941c0fcc741c2b162a0_Screenshot-2016-11-02-00.19.56.png?expiry=1526256000000&amp;hmac=sG6TDxKmnffKf4jiA96cEQByshTvWywy3ycWrfbzrBY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264" cy="126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F19C" w14:textId="14EA677D" w:rsidR="0052545F" w:rsidRDefault="00857EC4" w:rsidP="00753FDD">
      <w:pPr>
        <w:pStyle w:val="ListBullet"/>
      </w:pPr>
      <w:r>
        <w:t>Gradient descent Intuition</w:t>
      </w:r>
    </w:p>
    <w:p w14:paraId="7F90E3FF" w14:textId="1B5080C7" w:rsidR="00857EC4" w:rsidRDefault="00857EC4" w:rsidP="00857EC4">
      <w:pPr>
        <w:pStyle w:val="ListBullet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0E84EE10" wp14:editId="47E788B9">
            <wp:extent cx="3945381" cy="1143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7" cy="11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33A" w14:textId="70F5D516" w:rsidR="001D0AD4" w:rsidRPr="001D0AD4" w:rsidRDefault="001D0AD4" w:rsidP="00857EC4">
      <w:pPr>
        <w:pStyle w:val="ListBullet"/>
        <w:numPr>
          <w:ilvl w:val="0"/>
          <w:numId w:val="6"/>
        </w:numPr>
        <w:rPr>
          <w:sz w:val="24"/>
        </w:rPr>
      </w:pPr>
      <w:r w:rsidRPr="001D0AD4">
        <w:rPr>
          <w:sz w:val="24"/>
        </w:rPr>
        <w:t xml:space="preserve">Derivative and Partial Derivative </w:t>
      </w:r>
    </w:p>
    <w:p w14:paraId="7A692310" w14:textId="0F22C61E" w:rsidR="001D0AD4" w:rsidRPr="001D0AD4" w:rsidRDefault="001D0AD4" w:rsidP="001D0AD4">
      <w:pPr>
        <w:pStyle w:val="ListBullet"/>
        <w:numPr>
          <w:ilvl w:val="1"/>
          <w:numId w:val="6"/>
        </w:numPr>
        <w:rPr>
          <w:sz w:val="21"/>
          <w:szCs w:val="21"/>
        </w:rPr>
      </w:pPr>
      <w:r w:rsidRPr="001D0AD4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一元函数,一个y对应一个x,导数只有一个.</w:t>
      </w:r>
      <w:r w:rsidRPr="001D0AD4">
        <w:rPr>
          <w:rFonts w:ascii="Microsoft YaHei" w:eastAsia="Microsoft YaHei" w:hAnsi="Microsoft YaHei" w:hint="eastAsia"/>
          <w:color w:val="333333"/>
          <w:sz w:val="21"/>
          <w:szCs w:val="21"/>
        </w:rPr>
        <w:br/>
      </w:r>
      <w:r w:rsidRPr="001D0AD4"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二元函数,一个z对应一个x和一个y,那就有两个导数了,一个是z对x的导数,一个是z对y的导数,称之为偏导.</w:t>
      </w:r>
    </w:p>
    <w:p w14:paraId="44172DDD" w14:textId="7B3C2ABD" w:rsidR="001D0AD4" w:rsidRDefault="001D0AD4" w:rsidP="001D0AD4">
      <w:pPr>
        <w:pStyle w:val="ListBullet"/>
        <w:numPr>
          <w:ilvl w:val="1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Derivative symbol: d</w:t>
      </w:r>
      <w:r>
        <w:rPr>
          <w:sz w:val="21"/>
          <w:szCs w:val="21"/>
        </w:rPr>
        <w:br/>
        <w:t xml:space="preserve">Partial derivative symbol: </w:t>
      </w:r>
      <w:r>
        <w:rPr>
          <w:noProof/>
        </w:rPr>
        <w:drawing>
          <wp:inline distT="0" distB="0" distL="0" distR="0" wp14:anchorId="4169D7D8" wp14:editId="7EC4D78D">
            <wp:extent cx="419100" cy="374396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01" cy="3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9EE7" w14:textId="42EEB4BA" w:rsidR="00DD07D7" w:rsidRDefault="00DD07D7" w:rsidP="001D0AD4">
      <w:pPr>
        <w:pStyle w:val="ListBullet"/>
        <w:numPr>
          <w:ilvl w:val="1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If the slope &gt;= 0, then the derivative is &gt;= 0.</w:t>
      </w:r>
    </w:p>
    <w:p w14:paraId="16432A32" w14:textId="4A299498" w:rsidR="00DD07D7" w:rsidRPr="00DD07D7" w:rsidRDefault="00DD07D7" w:rsidP="00DD07D7">
      <w:pPr>
        <w:pStyle w:val="ListBullet"/>
        <w:numPr>
          <w:ilvl w:val="0"/>
          <w:numId w:val="6"/>
        </w:numPr>
        <w:rPr>
          <w:sz w:val="21"/>
          <w:szCs w:val="21"/>
        </w:rPr>
      </w:pPr>
      <w:r>
        <w:rPr>
          <w:rFonts w:cstheme="minorHAnsi"/>
          <w:sz w:val="21"/>
          <w:szCs w:val="21"/>
        </w:rPr>
        <w:t>α</w:t>
      </w:r>
    </w:p>
    <w:p w14:paraId="444F65EA" w14:textId="32DDE8A4" w:rsidR="00DD07D7" w:rsidRPr="00DD07D7" w:rsidRDefault="00DD07D7" w:rsidP="00DD07D7">
      <w:pPr>
        <w:pStyle w:val="ListBullet"/>
        <w:numPr>
          <w:ilvl w:val="1"/>
          <w:numId w:val="6"/>
        </w:numPr>
        <w:rPr>
          <w:sz w:val="21"/>
          <w:szCs w:val="21"/>
        </w:rPr>
      </w:pPr>
      <w:r>
        <w:rPr>
          <w:sz w:val="21"/>
          <w:szCs w:val="21"/>
        </w:rPr>
        <w:t xml:space="preserve">if </w:t>
      </w:r>
      <w:r>
        <w:rPr>
          <w:rFonts w:cstheme="minorHAnsi"/>
          <w:sz w:val="21"/>
          <w:szCs w:val="21"/>
        </w:rPr>
        <w:t>α</w:t>
      </w:r>
      <w:r>
        <w:rPr>
          <w:rFonts w:cstheme="minorHAnsi"/>
          <w:sz w:val="21"/>
          <w:szCs w:val="21"/>
        </w:rPr>
        <w:t xml:space="preserve"> is too small</w:t>
      </w:r>
      <w:r w:rsidR="00131FBC">
        <w:rPr>
          <w:rFonts w:cstheme="minorHAnsi"/>
          <w:sz w:val="21"/>
          <w:szCs w:val="21"/>
        </w:rPr>
        <w:t>, gradient descent can be slow.</w:t>
      </w:r>
      <w:r w:rsidR="00131FBC">
        <w:rPr>
          <w:rFonts w:cstheme="minorHAnsi"/>
          <w:sz w:val="21"/>
          <w:szCs w:val="21"/>
        </w:rPr>
        <w:br/>
      </w:r>
      <w:r w:rsidR="00131FBC">
        <w:rPr>
          <w:noProof/>
        </w:rPr>
        <w:drawing>
          <wp:inline distT="0" distB="0" distL="0" distR="0" wp14:anchorId="06329786" wp14:editId="03AE96B4">
            <wp:extent cx="1485900" cy="110852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2549" cy="11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5F37" w14:textId="0AA5672F" w:rsidR="00DD07D7" w:rsidRDefault="00DD07D7" w:rsidP="00DD07D7">
      <w:pPr>
        <w:pStyle w:val="ListBullet"/>
        <w:numPr>
          <w:ilvl w:val="1"/>
          <w:numId w:val="6"/>
        </w:numPr>
        <w:rPr>
          <w:sz w:val="21"/>
          <w:szCs w:val="21"/>
        </w:rPr>
      </w:pPr>
      <w:r>
        <w:rPr>
          <w:sz w:val="21"/>
          <w:szCs w:val="21"/>
        </w:rPr>
        <w:t xml:space="preserve"> </w:t>
      </w:r>
      <w:r w:rsidR="00131FBC">
        <w:rPr>
          <w:sz w:val="21"/>
          <w:szCs w:val="21"/>
        </w:rPr>
        <w:t xml:space="preserve">if </w:t>
      </w:r>
      <w:r w:rsidR="00131FBC">
        <w:rPr>
          <w:rFonts w:cstheme="minorHAnsi"/>
          <w:sz w:val="21"/>
          <w:szCs w:val="21"/>
        </w:rPr>
        <w:t xml:space="preserve">α </w:t>
      </w:r>
      <w:r w:rsidR="00131FBC">
        <w:rPr>
          <w:rFonts w:cstheme="minorHAnsi"/>
          <w:sz w:val="21"/>
          <w:szCs w:val="21"/>
        </w:rPr>
        <w:t>is too large, gradient descent can overshoot(</w:t>
      </w:r>
      <w:r w:rsidR="00131FBC">
        <w:rPr>
          <w:rFonts w:cstheme="minorHAnsi" w:hint="eastAsia"/>
          <w:sz w:val="21"/>
          <w:szCs w:val="21"/>
          <w:lang w:eastAsia="zh-CN"/>
        </w:rPr>
        <w:t>越过</w:t>
      </w:r>
      <w:r w:rsidR="00131FBC">
        <w:rPr>
          <w:rFonts w:cstheme="minorHAnsi"/>
          <w:sz w:val="21"/>
          <w:szCs w:val="21"/>
        </w:rPr>
        <w:t>) the minimum. It may fail to converge, or even diverge.</w:t>
      </w:r>
      <w:r w:rsidR="00131FBC">
        <w:rPr>
          <w:rFonts w:cstheme="minorHAnsi"/>
          <w:sz w:val="21"/>
          <w:szCs w:val="21"/>
        </w:rPr>
        <w:br/>
      </w:r>
      <w:r w:rsidR="00131FBC">
        <w:rPr>
          <w:rFonts w:cstheme="minorHAnsi" w:hint="eastAsia"/>
          <w:sz w:val="21"/>
          <w:szCs w:val="21"/>
          <w:lang w:eastAsia="zh-CN"/>
        </w:rPr>
        <w:t>converge</w:t>
      </w:r>
      <w:r w:rsidR="00CE6040">
        <w:rPr>
          <w:rFonts w:cstheme="minorHAnsi"/>
          <w:sz w:val="21"/>
          <w:szCs w:val="21"/>
          <w:lang w:eastAsia="zh-CN"/>
        </w:rPr>
        <w:t>(</w:t>
      </w:r>
      <w:r w:rsidR="00CE6040">
        <w:rPr>
          <w:rFonts w:cstheme="minorHAnsi" w:hint="eastAsia"/>
          <w:sz w:val="21"/>
          <w:szCs w:val="21"/>
          <w:lang w:eastAsia="zh-CN"/>
        </w:rPr>
        <w:t>收敛</w:t>
      </w:r>
      <w:r w:rsidR="00CE6040">
        <w:rPr>
          <w:rFonts w:cstheme="minorHAnsi"/>
          <w:sz w:val="21"/>
          <w:szCs w:val="21"/>
          <w:lang w:eastAsia="zh-CN"/>
        </w:rPr>
        <w:t>)</w:t>
      </w:r>
      <w:r w:rsidR="00131FBC">
        <w:rPr>
          <w:rFonts w:cstheme="minorHAnsi"/>
          <w:sz w:val="21"/>
          <w:szCs w:val="21"/>
        </w:rPr>
        <w:t xml:space="preserve">: </w:t>
      </w:r>
      <w:r w:rsidR="00131FBC">
        <w:rPr>
          <w:rFonts w:cstheme="minorHAnsi" w:hint="eastAsia"/>
          <w:sz w:val="21"/>
          <w:szCs w:val="21"/>
          <w:lang w:eastAsia="zh-CN"/>
        </w:rPr>
        <w:t>向某一值靠近</w:t>
      </w:r>
      <w:r w:rsidR="00CE6040">
        <w:rPr>
          <w:rFonts w:cstheme="minorHAnsi"/>
          <w:sz w:val="21"/>
          <w:szCs w:val="21"/>
          <w:lang w:eastAsia="zh-CN"/>
        </w:rPr>
        <w:br/>
      </w:r>
      <w:r w:rsidR="00CE6040">
        <w:rPr>
          <w:rFonts w:cstheme="minorHAnsi" w:hint="eastAsia"/>
          <w:sz w:val="21"/>
          <w:szCs w:val="21"/>
          <w:lang w:eastAsia="zh-CN"/>
        </w:rPr>
        <w:t>diverge</w:t>
      </w:r>
      <w:r w:rsidR="00CE6040">
        <w:rPr>
          <w:rFonts w:cstheme="minorHAnsi"/>
          <w:sz w:val="21"/>
          <w:szCs w:val="21"/>
          <w:lang w:eastAsia="zh-CN"/>
        </w:rPr>
        <w:t>(</w:t>
      </w:r>
      <w:r w:rsidR="00CE6040">
        <w:rPr>
          <w:rFonts w:cstheme="minorHAnsi" w:hint="eastAsia"/>
          <w:sz w:val="21"/>
          <w:szCs w:val="21"/>
          <w:lang w:eastAsia="zh-CN"/>
        </w:rPr>
        <w:t>发散</w:t>
      </w:r>
      <w:r w:rsidR="00CE6040">
        <w:rPr>
          <w:rFonts w:cstheme="minorHAnsi"/>
          <w:sz w:val="21"/>
          <w:szCs w:val="21"/>
          <w:lang w:eastAsia="zh-CN"/>
        </w:rPr>
        <w:t xml:space="preserve">): </w:t>
      </w:r>
      <w:r w:rsidR="00CE6040">
        <w:rPr>
          <w:rFonts w:cstheme="minorHAnsi" w:hint="eastAsia"/>
          <w:sz w:val="21"/>
          <w:szCs w:val="21"/>
          <w:lang w:eastAsia="zh-CN"/>
        </w:rPr>
        <w:t>在某一点不收敛</w:t>
      </w:r>
      <w:r w:rsidR="00CE6040">
        <w:rPr>
          <w:rFonts w:cstheme="minorHAnsi"/>
          <w:sz w:val="21"/>
          <w:szCs w:val="21"/>
          <w:lang w:eastAsia="zh-CN"/>
        </w:rPr>
        <w:br/>
      </w:r>
      <w:r w:rsidR="00CE6040">
        <w:rPr>
          <w:noProof/>
        </w:rPr>
        <w:drawing>
          <wp:inline distT="0" distB="0" distL="0" distR="0" wp14:anchorId="40D71D40" wp14:editId="39D4FA21">
            <wp:extent cx="1226891" cy="1057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35933" cy="106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9493" w14:textId="77777777" w:rsidR="00CE6040" w:rsidRDefault="00CE6040" w:rsidP="00DD07D7">
      <w:pPr>
        <w:pStyle w:val="ListBulle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</w:rPr>
        <w:t>Exercise:</w:t>
      </w:r>
    </w:p>
    <w:p w14:paraId="31C9BBEA" w14:textId="1B0EE3C5" w:rsidR="00DD07D7" w:rsidRPr="00CE6040" w:rsidRDefault="00CE6040" w:rsidP="00CE6040">
      <w:pPr>
        <w:pStyle w:val="ListBullet"/>
        <w:numPr>
          <w:ilvl w:val="0"/>
          <w:numId w:val="0"/>
        </w:numPr>
        <w:ind w:left="720"/>
        <w:rPr>
          <w:rFonts w:eastAsia="Meiryo" w:hint="eastAsia"/>
          <w:sz w:val="21"/>
          <w:szCs w:val="21"/>
        </w:rPr>
      </w:pPr>
      <w:r>
        <w:rPr>
          <w:noProof/>
        </w:rPr>
        <w:drawing>
          <wp:inline distT="0" distB="0" distL="0" distR="0" wp14:anchorId="22AED49B" wp14:editId="024B18A1">
            <wp:extent cx="2761479" cy="295275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9051" cy="296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optimum: </w:t>
      </w:r>
      <w:r>
        <w:rPr>
          <w:rFonts w:hint="eastAsia"/>
          <w:sz w:val="21"/>
          <w:szCs w:val="21"/>
          <w:lang w:eastAsia="zh-CN"/>
        </w:rPr>
        <w:t>极点</w:t>
      </w:r>
      <w:r>
        <w:rPr>
          <w:rFonts w:hint="eastAsia"/>
          <w:sz w:val="21"/>
          <w:szCs w:val="21"/>
          <w:lang w:eastAsia="zh-CN"/>
        </w:rPr>
        <w:t>;</w:t>
      </w:r>
      <w:r>
        <w:rPr>
          <w:sz w:val="21"/>
          <w:szCs w:val="21"/>
          <w:lang w:eastAsia="zh-CN"/>
        </w:rPr>
        <w:t xml:space="preserve"> </w:t>
      </w:r>
      <w:r>
        <w:rPr>
          <w:rFonts w:hint="eastAsia"/>
          <w:sz w:val="21"/>
          <w:szCs w:val="21"/>
          <w:lang w:eastAsia="zh-CN"/>
        </w:rPr>
        <w:t>optima</w:t>
      </w:r>
      <w:r>
        <w:rPr>
          <w:sz w:val="21"/>
          <w:szCs w:val="21"/>
          <w:lang w:eastAsia="zh-CN"/>
        </w:rPr>
        <w:t>:</w:t>
      </w:r>
      <w:r>
        <w:rPr>
          <w:rFonts w:hint="eastAsia"/>
          <w:sz w:val="21"/>
          <w:szCs w:val="21"/>
          <w:lang w:eastAsia="zh-CN"/>
        </w:rPr>
        <w:t>最优</w:t>
      </w:r>
      <w:r>
        <w:rPr>
          <w:rFonts w:eastAsia="Meiryo"/>
          <w:sz w:val="21"/>
          <w:szCs w:val="21"/>
        </w:rPr>
        <w:br/>
        <w:t xml:space="preserve">answer: </w:t>
      </w:r>
      <w:r>
        <w:rPr>
          <w:noProof/>
        </w:rPr>
        <w:drawing>
          <wp:inline distT="0" distB="0" distL="0" distR="0" wp14:anchorId="26587D83" wp14:editId="7A91F907">
            <wp:extent cx="1203960" cy="242002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33714" cy="2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eiryo"/>
          <w:sz w:val="21"/>
          <w:szCs w:val="21"/>
        </w:rPr>
        <w:br/>
        <w:t xml:space="preserve">analysis: the slope at </w:t>
      </w:r>
      <w:r>
        <w:rPr>
          <w:rFonts w:eastAsia="Meiryo" w:cstheme="minorHAnsi"/>
          <w:sz w:val="21"/>
          <w:szCs w:val="21"/>
        </w:rPr>
        <w:t>θ</w:t>
      </w:r>
      <w:r>
        <w:rPr>
          <w:rFonts w:eastAsia="Meiryo"/>
          <w:sz w:val="21"/>
          <w:szCs w:val="21"/>
        </w:rPr>
        <w:t xml:space="preserve">1 is 0. Thus, the derivative term </w:t>
      </w:r>
      <w:r>
        <w:rPr>
          <w:noProof/>
        </w:rPr>
        <w:drawing>
          <wp:inline distT="0" distB="0" distL="0" distR="0" wp14:anchorId="5DA66EB8" wp14:editId="2F6C583D">
            <wp:extent cx="647700" cy="392029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2175" cy="40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eiryo"/>
          <w:sz w:val="21"/>
          <w:szCs w:val="21"/>
        </w:rPr>
        <w:t xml:space="preserve"> is 0. Which means </w:t>
      </w:r>
      <w:r>
        <w:rPr>
          <w:noProof/>
        </w:rPr>
        <w:drawing>
          <wp:inline distT="0" distB="0" distL="0" distR="0" wp14:anchorId="77653165" wp14:editId="578C7535">
            <wp:extent cx="1493520" cy="322253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55614" cy="3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Meiryo"/>
          <w:sz w:val="21"/>
          <w:szCs w:val="21"/>
        </w:rPr>
        <w:t xml:space="preserve">. So, when you use gradient descent intuition to update </w:t>
      </w:r>
      <w:r>
        <w:rPr>
          <w:rFonts w:eastAsia="Meiryo" w:cstheme="minorHAnsi"/>
          <w:sz w:val="21"/>
          <w:szCs w:val="21"/>
        </w:rPr>
        <w:t>θ</w:t>
      </w:r>
      <w:r>
        <w:rPr>
          <w:rFonts w:eastAsia="Meiryo"/>
          <w:sz w:val="21"/>
          <w:szCs w:val="21"/>
        </w:rPr>
        <w:t>1</w:t>
      </w:r>
      <w:r>
        <w:rPr>
          <w:rFonts w:eastAsia="Meiryo"/>
          <w:sz w:val="21"/>
          <w:szCs w:val="21"/>
        </w:rPr>
        <w:t xml:space="preserve">, actually the </w:t>
      </w:r>
      <w:r>
        <w:rPr>
          <w:rFonts w:eastAsia="Meiryo" w:cstheme="minorHAnsi"/>
          <w:sz w:val="21"/>
          <w:szCs w:val="21"/>
        </w:rPr>
        <w:t>θ</w:t>
      </w:r>
      <w:r>
        <w:rPr>
          <w:rFonts w:eastAsia="Meiryo"/>
          <w:sz w:val="21"/>
          <w:szCs w:val="21"/>
        </w:rPr>
        <w:t>1</w:t>
      </w:r>
      <w:r>
        <w:rPr>
          <w:rFonts w:eastAsia="Meiryo"/>
          <w:sz w:val="21"/>
          <w:szCs w:val="21"/>
        </w:rPr>
        <w:t xml:space="preserve">’s value would never be changed if </w:t>
      </w:r>
      <w:r>
        <w:rPr>
          <w:rFonts w:eastAsia="Meiryo" w:cstheme="minorHAnsi"/>
          <w:sz w:val="21"/>
          <w:szCs w:val="21"/>
        </w:rPr>
        <w:t>θ</w:t>
      </w:r>
      <w:r>
        <w:rPr>
          <w:rFonts w:eastAsia="Meiryo"/>
          <w:sz w:val="21"/>
          <w:szCs w:val="21"/>
        </w:rPr>
        <w:t>1</w:t>
      </w:r>
      <w:r>
        <w:rPr>
          <w:rFonts w:eastAsia="Meiryo"/>
          <w:sz w:val="21"/>
          <w:szCs w:val="21"/>
        </w:rPr>
        <w:t xml:space="preserve"> is at local optimum. Which is what you want: get the local optimum.</w:t>
      </w:r>
    </w:p>
    <w:p w14:paraId="768DF812" w14:textId="365675E2" w:rsidR="00CE6040" w:rsidRPr="00FE05E6" w:rsidRDefault="00CE6040" w:rsidP="00DD07D7">
      <w:pPr>
        <w:pStyle w:val="ListBullet"/>
        <w:numPr>
          <w:ilvl w:val="0"/>
          <w:numId w:val="6"/>
        </w:numPr>
        <w:rPr>
          <w:sz w:val="21"/>
          <w:szCs w:val="21"/>
        </w:rPr>
      </w:pPr>
      <w:r>
        <w:rPr>
          <w:sz w:val="21"/>
          <w:szCs w:val="21"/>
          <w:lang w:eastAsia="zh-CN"/>
        </w:rPr>
        <w:t xml:space="preserve">Gradient descent can converge to a local minimum, even with the learning rate </w:t>
      </w:r>
      <w:r w:rsidR="00FE05E6">
        <w:rPr>
          <w:rFonts w:cstheme="minorHAnsi"/>
          <w:sz w:val="21"/>
          <w:szCs w:val="21"/>
        </w:rPr>
        <w:t>α</w:t>
      </w:r>
      <w:r w:rsidR="00FE05E6">
        <w:rPr>
          <w:rFonts w:cstheme="minorHAnsi"/>
          <w:sz w:val="21"/>
          <w:szCs w:val="21"/>
        </w:rPr>
        <w:t xml:space="preserve"> fixed. As we approach a local minimum, gradient descent will </w:t>
      </w:r>
      <w:r w:rsidR="00FE05E6" w:rsidRPr="00FE05E6">
        <w:rPr>
          <w:rFonts w:cstheme="minorHAnsi"/>
          <w:b/>
          <w:sz w:val="21"/>
          <w:szCs w:val="21"/>
          <w:u w:val="single"/>
        </w:rPr>
        <w:t>automatically</w:t>
      </w:r>
      <w:r w:rsidR="00FE05E6">
        <w:rPr>
          <w:rFonts w:cstheme="minorHAnsi"/>
          <w:sz w:val="21"/>
          <w:szCs w:val="21"/>
        </w:rPr>
        <w:t xml:space="preserve"> take smaller steps because the derivative term is getting smaller. So, no need to decrease </w:t>
      </w:r>
      <w:r w:rsidR="00FE05E6">
        <w:rPr>
          <w:rFonts w:cstheme="minorHAnsi"/>
          <w:sz w:val="21"/>
          <w:szCs w:val="21"/>
        </w:rPr>
        <w:t>α</w:t>
      </w:r>
      <w:r w:rsidR="00FE05E6">
        <w:rPr>
          <w:rFonts w:cstheme="minorHAnsi"/>
          <w:sz w:val="21"/>
          <w:szCs w:val="21"/>
        </w:rPr>
        <w:t xml:space="preserve"> over time.</w:t>
      </w:r>
      <w:r w:rsidR="00FE05E6">
        <w:rPr>
          <w:rFonts w:cstheme="minorHAnsi"/>
          <w:sz w:val="21"/>
          <w:szCs w:val="21"/>
        </w:rPr>
        <w:br/>
      </w:r>
      <w:r w:rsidR="00FE05E6">
        <w:rPr>
          <w:noProof/>
        </w:rPr>
        <w:drawing>
          <wp:inline distT="0" distB="0" distL="0" distR="0" wp14:anchorId="16773A51" wp14:editId="4EAD692B">
            <wp:extent cx="2484120" cy="19286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8764" cy="193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2469" w14:textId="4CD9EF7A" w:rsidR="00FE05E6" w:rsidRPr="001D0AD4" w:rsidRDefault="00FE05E6" w:rsidP="00FE05E6">
      <w:pPr>
        <w:pStyle w:val="ListBullet"/>
        <w:numPr>
          <w:ilvl w:val="0"/>
          <w:numId w:val="0"/>
        </w:numPr>
        <w:ind w:left="432" w:hanging="432"/>
        <w:rPr>
          <w:sz w:val="21"/>
          <w:szCs w:val="21"/>
        </w:rPr>
      </w:pPr>
      <w:r>
        <w:rPr>
          <w:noProof/>
        </w:rPr>
        <w:drawing>
          <wp:inline distT="0" distB="0" distL="0" distR="0" wp14:anchorId="27846017" wp14:editId="3A0E08AF">
            <wp:extent cx="6019800" cy="5041964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0203" cy="5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/>
      </w:r>
      <w:r>
        <w:rPr>
          <w:noProof/>
        </w:rPr>
        <w:drawing>
          <wp:inline distT="0" distB="0" distL="0" distR="0" wp14:anchorId="42DCB028" wp14:editId="2E0DA425">
            <wp:extent cx="5762971" cy="4739640"/>
            <wp:effectExtent l="0" t="0" r="952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5716" cy="47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/>
      </w:r>
      <w:r>
        <w:rPr>
          <w:noProof/>
        </w:rPr>
        <w:drawing>
          <wp:inline distT="0" distB="0" distL="0" distR="0" wp14:anchorId="5FC503FE" wp14:editId="0D0B667A">
            <wp:extent cx="3688080" cy="2363926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7138" cy="236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7304" w14:textId="1447F5E8" w:rsidR="0052545F" w:rsidRDefault="00FE05E6" w:rsidP="00753FDD">
      <w:pPr>
        <w:pStyle w:val="ListBullet"/>
      </w:pPr>
      <w:r>
        <w:t>Gradient Descent for Linear Regression</w:t>
      </w:r>
      <w:r w:rsidR="00B13A80">
        <w:t xml:space="preserve"> / batch gradient descent</w:t>
      </w:r>
    </w:p>
    <w:p w14:paraId="5EE86259" w14:textId="31CA4B54" w:rsidR="00B13A80" w:rsidRDefault="00B13A80" w:rsidP="001E7398">
      <w:pPr>
        <w:pStyle w:val="ListBullet"/>
        <w:numPr>
          <w:ilvl w:val="0"/>
          <w:numId w:val="6"/>
        </w:numPr>
        <w:rPr>
          <w:sz w:val="24"/>
        </w:rPr>
      </w:pPr>
      <w:r>
        <w:rPr>
          <w:sz w:val="24"/>
        </w:rPr>
        <w:t>Batch: each step of gradient descent uses all the training examples.</w:t>
      </w:r>
      <w:r w:rsidR="00744002">
        <w:rPr>
          <w:sz w:val="24"/>
        </w:rPr>
        <w:t xml:space="preserve"> In computing, the formula will calculate the sum of all data. (</w:t>
      </w:r>
      <w:r w:rsidR="00744002">
        <w:rPr>
          <w:rFonts w:cstheme="minorHAnsi"/>
          <w:sz w:val="24"/>
        </w:rPr>
        <w:t>∑)</w:t>
      </w:r>
    </w:p>
    <w:p w14:paraId="30B33181" w14:textId="27B17BD5" w:rsidR="00FE05E6" w:rsidRPr="001E7398" w:rsidRDefault="004E166C" w:rsidP="001E7398">
      <w:pPr>
        <w:pStyle w:val="ListBullet"/>
        <w:numPr>
          <w:ilvl w:val="0"/>
          <w:numId w:val="6"/>
        </w:numPr>
        <w:rPr>
          <w:sz w:val="24"/>
        </w:rPr>
      </w:pPr>
      <w:r w:rsidRPr="004E166C">
        <w:rPr>
          <w:noProof/>
          <w:sz w:val="28"/>
        </w:rPr>
        <w:drawing>
          <wp:inline distT="0" distB="0" distL="0" distR="0" wp14:anchorId="6E9146C7" wp14:editId="322F4306">
            <wp:extent cx="4274820" cy="1937142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9481" cy="194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  <w:t>combine two formulas together by derivative term.</w:t>
      </w:r>
      <w:r>
        <w:rPr>
          <w:sz w:val="24"/>
        </w:rPr>
        <w:br/>
      </w:r>
      <w:r w:rsidR="008562A0">
        <w:rPr>
          <w:noProof/>
        </w:rPr>
        <w:drawing>
          <wp:inline distT="0" distB="0" distL="0" distR="0" wp14:anchorId="01FB4990" wp14:editId="43C1271C">
            <wp:extent cx="3695700" cy="179873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9124" cy="18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398">
        <w:rPr>
          <w:sz w:val="24"/>
        </w:rPr>
        <w:br/>
        <w:t>Then, put them back to formulas:</w:t>
      </w:r>
      <w:r w:rsidR="001E7398" w:rsidRPr="001E7398">
        <w:rPr>
          <w:sz w:val="24"/>
        </w:rPr>
        <w:br/>
      </w:r>
      <w:r w:rsidR="001E7398">
        <w:rPr>
          <w:noProof/>
        </w:rPr>
        <w:drawing>
          <wp:inline distT="0" distB="0" distL="0" distR="0" wp14:anchorId="6159865F" wp14:editId="2C931872">
            <wp:extent cx="3040380" cy="1258226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2500" cy="127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0237" w14:textId="38B8A910" w:rsidR="004E166C" w:rsidRDefault="001E7398" w:rsidP="00FE05E6">
      <w:pPr>
        <w:pStyle w:val="ListBullet"/>
        <w:numPr>
          <w:ilvl w:val="0"/>
          <w:numId w:val="6"/>
        </w:numPr>
        <w:rPr>
          <w:sz w:val="22"/>
        </w:rPr>
      </w:pPr>
      <w:r>
        <w:rPr>
          <w:sz w:val="22"/>
        </w:rPr>
        <w:t xml:space="preserve">Cost function for linear regression is always going to be a bowl-shaped </w:t>
      </w:r>
      <w:r w:rsidR="00C5627B">
        <w:rPr>
          <w:sz w:val="22"/>
        </w:rPr>
        <w:t>function, which we call convex function. It only has one global optima.</w:t>
      </w:r>
      <w:r w:rsidR="00C5627B">
        <w:rPr>
          <w:sz w:val="22"/>
        </w:rPr>
        <w:br/>
      </w:r>
      <w:r w:rsidR="00C5627B">
        <w:rPr>
          <w:noProof/>
        </w:rPr>
        <w:drawing>
          <wp:inline distT="0" distB="0" distL="0" distR="0" wp14:anchorId="2942489E" wp14:editId="27BF77AA">
            <wp:extent cx="3355461" cy="2217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3734" cy="222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7552" w14:textId="6B022DEB" w:rsidR="00744002" w:rsidRDefault="00744002" w:rsidP="00744002">
      <w:pPr>
        <w:pStyle w:val="ListBullet"/>
        <w:numPr>
          <w:ilvl w:val="0"/>
          <w:numId w:val="6"/>
        </w:numPr>
        <w:rPr>
          <w:sz w:val="22"/>
        </w:rPr>
      </w:pPr>
      <w:r>
        <w:rPr>
          <w:sz w:val="22"/>
        </w:rPr>
        <w:t>Exercise</w:t>
      </w:r>
      <w:r>
        <w:rPr>
          <w:sz w:val="22"/>
        </w:rPr>
        <w:br/>
      </w:r>
      <w:r>
        <w:rPr>
          <w:noProof/>
        </w:rPr>
        <w:drawing>
          <wp:inline distT="0" distB="0" distL="0" distR="0" wp14:anchorId="023F5567" wp14:editId="116CC944">
            <wp:extent cx="2822181" cy="3276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4847" cy="329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br/>
      </w:r>
      <w:r>
        <w:rPr>
          <w:noProof/>
        </w:rPr>
        <w:drawing>
          <wp:inline distT="0" distB="0" distL="0" distR="0" wp14:anchorId="28D8C77A" wp14:editId="77296971">
            <wp:extent cx="2796540" cy="1246942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21198" cy="125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6EEE" w14:textId="44730843" w:rsidR="00AB27CB" w:rsidRDefault="00AB27CB" w:rsidP="00AB27CB">
      <w:pPr>
        <w:pStyle w:val="ListBullet"/>
        <w:numPr>
          <w:ilvl w:val="0"/>
          <w:numId w:val="0"/>
        </w:numPr>
        <w:ind w:left="432" w:hanging="432"/>
        <w:rPr>
          <w:sz w:val="22"/>
        </w:rPr>
      </w:pPr>
      <w:r>
        <w:rPr>
          <w:noProof/>
        </w:rPr>
        <w:drawing>
          <wp:inline distT="0" distB="0" distL="0" distR="0" wp14:anchorId="6A55077E" wp14:editId="4A45603D">
            <wp:extent cx="6591300" cy="379772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99679" cy="38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DB51" w14:textId="2DE339E8" w:rsidR="00AB27CB" w:rsidRDefault="00AB27CB" w:rsidP="00AB27CB">
      <w:pPr>
        <w:pStyle w:val="ListBullet"/>
        <w:numPr>
          <w:ilvl w:val="0"/>
          <w:numId w:val="0"/>
        </w:numPr>
        <w:ind w:left="432" w:hanging="432"/>
        <w:rPr>
          <w:sz w:val="22"/>
        </w:rPr>
      </w:pPr>
      <w:r>
        <w:rPr>
          <w:noProof/>
        </w:rPr>
        <w:drawing>
          <wp:inline distT="0" distB="0" distL="0" distR="0" wp14:anchorId="5B8007BD" wp14:editId="6E1B71A2">
            <wp:extent cx="6593449" cy="54711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08431" cy="54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3C0C" w14:textId="3A15B52E" w:rsidR="00AB27CB" w:rsidRPr="00744002" w:rsidRDefault="00AB27CB" w:rsidP="00AB27CB">
      <w:pPr>
        <w:pStyle w:val="ListBullet"/>
        <w:numPr>
          <w:ilvl w:val="0"/>
          <w:numId w:val="0"/>
        </w:numPr>
        <w:ind w:left="432" w:hanging="432"/>
        <w:rPr>
          <w:sz w:val="22"/>
        </w:rPr>
      </w:pPr>
      <w:r>
        <w:rPr>
          <w:noProof/>
        </w:rPr>
        <w:drawing>
          <wp:inline distT="0" distB="0" distL="0" distR="0" wp14:anchorId="6DD48551" wp14:editId="753A46CC">
            <wp:extent cx="6614160" cy="642558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6169" cy="6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71BC569" w14:textId="4FCFD4DC" w:rsidR="0052545F" w:rsidRDefault="0052545F" w:rsidP="00753FDD">
      <w:pPr>
        <w:pStyle w:val="ListBullet"/>
      </w:pPr>
      <w:r>
        <w:t>S</w:t>
      </w:r>
    </w:p>
    <w:p w14:paraId="0B9B78E2" w14:textId="084F6DFA" w:rsidR="0052545F" w:rsidRDefault="0052545F" w:rsidP="00753FDD">
      <w:pPr>
        <w:pStyle w:val="ListBullet"/>
      </w:pPr>
      <w:r>
        <w:t>S</w:t>
      </w:r>
    </w:p>
    <w:p w14:paraId="1BAEF4BE" w14:textId="5487275F" w:rsidR="0052545F" w:rsidRDefault="0052545F" w:rsidP="00753FDD">
      <w:pPr>
        <w:pStyle w:val="ListBullet"/>
      </w:pPr>
      <w:r>
        <w:t>S</w:t>
      </w:r>
    </w:p>
    <w:p w14:paraId="12AF5479" w14:textId="678DCAFB" w:rsidR="0052545F" w:rsidRDefault="0052545F" w:rsidP="00753FDD">
      <w:pPr>
        <w:pStyle w:val="ListBullet"/>
      </w:pPr>
      <w:r>
        <w:t>S</w:t>
      </w:r>
    </w:p>
    <w:p w14:paraId="37A88B0A" w14:textId="5BE93CD5" w:rsidR="0052545F" w:rsidRDefault="0052545F" w:rsidP="00753FDD">
      <w:pPr>
        <w:pStyle w:val="ListBullet"/>
      </w:pPr>
      <w:r>
        <w:t>S</w:t>
      </w:r>
    </w:p>
    <w:p w14:paraId="28EBED54" w14:textId="0CAD0D2B" w:rsidR="0052545F" w:rsidRDefault="0052545F" w:rsidP="00753FDD">
      <w:pPr>
        <w:pStyle w:val="ListBullet"/>
      </w:pPr>
      <w:r>
        <w:t>S</w:t>
      </w:r>
    </w:p>
    <w:p w14:paraId="351CB1EB" w14:textId="00CEB7D8" w:rsidR="0052545F" w:rsidRDefault="0052545F" w:rsidP="0052545F">
      <w:pPr>
        <w:pStyle w:val="ListBullet"/>
        <w:numPr>
          <w:ilvl w:val="0"/>
          <w:numId w:val="0"/>
        </w:numPr>
        <w:ind w:left="432" w:hanging="432"/>
      </w:pPr>
      <w:r>
        <w:t>S</w:t>
      </w:r>
    </w:p>
    <w:p w14:paraId="0BA89C8D" w14:textId="6827C0F6" w:rsidR="0052545F" w:rsidRDefault="0052545F" w:rsidP="0052545F">
      <w:pPr>
        <w:pStyle w:val="ListBullet"/>
        <w:numPr>
          <w:ilvl w:val="0"/>
          <w:numId w:val="0"/>
        </w:numPr>
        <w:ind w:left="432" w:hanging="432"/>
      </w:pPr>
      <w:r>
        <w:t>S</w:t>
      </w:r>
    </w:p>
    <w:p w14:paraId="6C12EEB9" w14:textId="2A4B161A" w:rsidR="0052545F" w:rsidRDefault="0052545F" w:rsidP="0052545F">
      <w:pPr>
        <w:pStyle w:val="ListBullet"/>
        <w:numPr>
          <w:ilvl w:val="0"/>
          <w:numId w:val="0"/>
        </w:numPr>
        <w:ind w:left="432" w:hanging="432"/>
      </w:pPr>
      <w:r>
        <w:t>S</w:t>
      </w:r>
    </w:p>
    <w:p w14:paraId="3896EF1D" w14:textId="23145ACC" w:rsidR="0052545F" w:rsidRDefault="0052545F" w:rsidP="0052545F">
      <w:pPr>
        <w:pStyle w:val="ListBullet"/>
        <w:numPr>
          <w:ilvl w:val="0"/>
          <w:numId w:val="0"/>
        </w:numPr>
        <w:ind w:left="432" w:hanging="432"/>
      </w:pPr>
      <w:r>
        <w:t>S</w:t>
      </w:r>
    </w:p>
    <w:p w14:paraId="7D76A2D7" w14:textId="5EEC11E2" w:rsidR="0052545F" w:rsidRDefault="0052545F" w:rsidP="0052545F">
      <w:pPr>
        <w:pStyle w:val="ListBullet"/>
        <w:numPr>
          <w:ilvl w:val="0"/>
          <w:numId w:val="0"/>
        </w:numPr>
        <w:ind w:left="432" w:hanging="432"/>
      </w:pPr>
      <w:r>
        <w:t>s</w:t>
      </w:r>
    </w:p>
    <w:p w14:paraId="520CCE1E" w14:textId="77777777" w:rsidR="008918F2" w:rsidRPr="00F22C48" w:rsidRDefault="00F7713A" w:rsidP="00F22C48">
      <w:pPr>
        <w:pStyle w:val="Heading2"/>
      </w:pPr>
      <w:sdt>
        <w:sdtPr>
          <w:alias w:val="Heading 2:"/>
          <w:tag w:val="Heading 2:"/>
          <w:id w:val="-1712107927"/>
          <w:placeholder>
            <w:docPart w:val="D77BFA0DF009431489173406A3C7863A"/>
          </w:placeholder>
          <w:temporary/>
          <w:showingPlcHdr/>
          <w15:appearance w15:val="hidden"/>
        </w:sdtPr>
        <w:sdtEndPr/>
        <w:sdtContent>
          <w:r w:rsidR="00F22C48" w:rsidRPr="00F22C48">
            <w:t>To learn more and get OneNote,</w:t>
          </w:r>
          <w:r w:rsidR="00F22C48">
            <w:t xml:space="preserve"> visit </w:t>
          </w:r>
        </w:sdtContent>
      </w:sdt>
      <w:sdt>
        <w:sdtPr>
          <w:rPr>
            <w:rStyle w:val="Hyperlink"/>
          </w:rPr>
          <w:alias w:val="Hyperlink:"/>
          <w:tag w:val="Hyperlink:"/>
          <w:id w:val="731575559"/>
          <w:placeholder>
            <w:docPart w:val="9B7330E5B5714143AAC92424E41F63FA"/>
          </w:placeholder>
          <w:temporary/>
          <w:showingPlcHdr/>
          <w15:appearance w15:val="hidden"/>
        </w:sdtPr>
        <w:sdtEndPr>
          <w:rPr>
            <w:rStyle w:val="DefaultParagraphFont"/>
            <w:color w:val="595959" w:themeColor="text1" w:themeTint="A6"/>
            <w:u w:val="none"/>
          </w:rPr>
        </w:sdtEndPr>
        <w:sdtContent>
          <w:hyperlink r:id="rId67" w:history="1">
            <w:r w:rsidR="00F22C48" w:rsidRPr="00F22C48">
              <w:rPr>
                <w:rStyle w:val="Hyperlink"/>
              </w:rPr>
              <w:t>www.onenote.com</w:t>
            </w:r>
          </w:hyperlink>
        </w:sdtContent>
      </w:sdt>
      <w:r w:rsidR="00E34FED" w:rsidRPr="00F22C48">
        <w:t>.</w:t>
      </w:r>
    </w:p>
    <w:sectPr w:rsidR="008918F2" w:rsidRPr="00F22C48">
      <w:footerReference w:type="default" r:id="rId68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F42203" w14:textId="77777777" w:rsidR="00F7713A" w:rsidRDefault="00F7713A">
      <w:r>
        <w:separator/>
      </w:r>
    </w:p>
    <w:p w14:paraId="35C9A222" w14:textId="77777777" w:rsidR="00F7713A" w:rsidRDefault="00F7713A"/>
  </w:endnote>
  <w:endnote w:type="continuationSeparator" w:id="0">
    <w:p w14:paraId="115DDABE" w14:textId="77777777" w:rsidR="00F7713A" w:rsidRDefault="00F7713A">
      <w:r>
        <w:continuationSeparator/>
      </w:r>
    </w:p>
    <w:p w14:paraId="589D6145" w14:textId="77777777" w:rsidR="00F7713A" w:rsidRDefault="00F771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11346C" w14:textId="77777777" w:rsidR="0086058E" w:rsidRDefault="008605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F4B1E8" w14:textId="77777777" w:rsidR="00F7713A" w:rsidRDefault="00F7713A">
      <w:r>
        <w:separator/>
      </w:r>
    </w:p>
    <w:p w14:paraId="755A1693" w14:textId="77777777" w:rsidR="00F7713A" w:rsidRDefault="00F7713A"/>
  </w:footnote>
  <w:footnote w:type="continuationSeparator" w:id="0">
    <w:p w14:paraId="3AAFD3BF" w14:textId="77777777" w:rsidR="00F7713A" w:rsidRDefault="00F7713A">
      <w:r>
        <w:continuationSeparator/>
      </w:r>
    </w:p>
    <w:p w14:paraId="065B0A93" w14:textId="77777777" w:rsidR="00F7713A" w:rsidRDefault="00F7713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1"/>
    <w:multiLevelType w:val="singleLevel"/>
    <w:tmpl w:val="0DA83E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3E8258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20906CDF"/>
    <w:multiLevelType w:val="hybridMultilevel"/>
    <w:tmpl w:val="CE343D90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106140"/>
    <w:multiLevelType w:val="hybridMultilevel"/>
    <w:tmpl w:val="BFC44532"/>
    <w:lvl w:ilvl="0" w:tplc="F5DE0FDC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  <w:b w:val="0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FDD"/>
    <w:rsid w:val="00037150"/>
    <w:rsid w:val="00037AC8"/>
    <w:rsid w:val="0004068E"/>
    <w:rsid w:val="00054856"/>
    <w:rsid w:val="00055591"/>
    <w:rsid w:val="00090D63"/>
    <w:rsid w:val="000B7802"/>
    <w:rsid w:val="000E1CEA"/>
    <w:rsid w:val="000F35A8"/>
    <w:rsid w:val="000F766A"/>
    <w:rsid w:val="00105AB6"/>
    <w:rsid w:val="00131FBC"/>
    <w:rsid w:val="00153F27"/>
    <w:rsid w:val="0016337C"/>
    <w:rsid w:val="00192897"/>
    <w:rsid w:val="001B4E09"/>
    <w:rsid w:val="001B639B"/>
    <w:rsid w:val="001D0AD4"/>
    <w:rsid w:val="001E7398"/>
    <w:rsid w:val="001F0CCA"/>
    <w:rsid w:val="00206AD8"/>
    <w:rsid w:val="002A7ABC"/>
    <w:rsid w:val="002B0220"/>
    <w:rsid w:val="002C3421"/>
    <w:rsid w:val="0030668B"/>
    <w:rsid w:val="00351C4A"/>
    <w:rsid w:val="00384C4B"/>
    <w:rsid w:val="00412960"/>
    <w:rsid w:val="00425F0D"/>
    <w:rsid w:val="00467017"/>
    <w:rsid w:val="004A5BF9"/>
    <w:rsid w:val="004A72DC"/>
    <w:rsid w:val="004C7BEE"/>
    <w:rsid w:val="004D5429"/>
    <w:rsid w:val="004E166C"/>
    <w:rsid w:val="004E2D78"/>
    <w:rsid w:val="0051345F"/>
    <w:rsid w:val="0052545F"/>
    <w:rsid w:val="005938F7"/>
    <w:rsid w:val="005C5820"/>
    <w:rsid w:val="005C76A9"/>
    <w:rsid w:val="005D03E7"/>
    <w:rsid w:val="005E76C2"/>
    <w:rsid w:val="00643AD7"/>
    <w:rsid w:val="00657AE2"/>
    <w:rsid w:val="0066329D"/>
    <w:rsid w:val="006720DE"/>
    <w:rsid w:val="00713E5A"/>
    <w:rsid w:val="00726B99"/>
    <w:rsid w:val="00744002"/>
    <w:rsid w:val="00753FDD"/>
    <w:rsid w:val="007A63C7"/>
    <w:rsid w:val="007C46AA"/>
    <w:rsid w:val="007D00D3"/>
    <w:rsid w:val="007D65AC"/>
    <w:rsid w:val="008562A0"/>
    <w:rsid w:val="00857C72"/>
    <w:rsid w:val="00857EC4"/>
    <w:rsid w:val="0086058E"/>
    <w:rsid w:val="00865EA0"/>
    <w:rsid w:val="00873C75"/>
    <w:rsid w:val="00876706"/>
    <w:rsid w:val="00877A11"/>
    <w:rsid w:val="008918F2"/>
    <w:rsid w:val="008B691B"/>
    <w:rsid w:val="008B7966"/>
    <w:rsid w:val="008E3180"/>
    <w:rsid w:val="008E56AB"/>
    <w:rsid w:val="00925FA1"/>
    <w:rsid w:val="00995AA9"/>
    <w:rsid w:val="009C6A26"/>
    <w:rsid w:val="00A00F75"/>
    <w:rsid w:val="00A04658"/>
    <w:rsid w:val="00A110D0"/>
    <w:rsid w:val="00A365BB"/>
    <w:rsid w:val="00A37C65"/>
    <w:rsid w:val="00A73BC1"/>
    <w:rsid w:val="00A73E0A"/>
    <w:rsid w:val="00A77055"/>
    <w:rsid w:val="00A87A25"/>
    <w:rsid w:val="00A87C3C"/>
    <w:rsid w:val="00AB27CB"/>
    <w:rsid w:val="00AE64F7"/>
    <w:rsid w:val="00B061B3"/>
    <w:rsid w:val="00B13A80"/>
    <w:rsid w:val="00B3058A"/>
    <w:rsid w:val="00B41922"/>
    <w:rsid w:val="00B6177D"/>
    <w:rsid w:val="00B71F10"/>
    <w:rsid w:val="00B90F1B"/>
    <w:rsid w:val="00BD3358"/>
    <w:rsid w:val="00BE2B68"/>
    <w:rsid w:val="00C5627B"/>
    <w:rsid w:val="00C74087"/>
    <w:rsid w:val="00CB366E"/>
    <w:rsid w:val="00CC0340"/>
    <w:rsid w:val="00CE6040"/>
    <w:rsid w:val="00D32682"/>
    <w:rsid w:val="00DA1018"/>
    <w:rsid w:val="00DA6A6C"/>
    <w:rsid w:val="00DB34AF"/>
    <w:rsid w:val="00DC0706"/>
    <w:rsid w:val="00DC254D"/>
    <w:rsid w:val="00DD07D7"/>
    <w:rsid w:val="00DD7BEF"/>
    <w:rsid w:val="00DF4591"/>
    <w:rsid w:val="00E323F5"/>
    <w:rsid w:val="00E34FED"/>
    <w:rsid w:val="00E428BD"/>
    <w:rsid w:val="00E7038A"/>
    <w:rsid w:val="00E93456"/>
    <w:rsid w:val="00EE3D58"/>
    <w:rsid w:val="00EF303F"/>
    <w:rsid w:val="00EF7005"/>
    <w:rsid w:val="00F22C48"/>
    <w:rsid w:val="00F7054B"/>
    <w:rsid w:val="00F7713A"/>
    <w:rsid w:val="00F831DD"/>
    <w:rsid w:val="00F92818"/>
    <w:rsid w:val="00FC0E7C"/>
    <w:rsid w:val="00FE0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5A107E"/>
  <w15:chartTrackingRefBased/>
  <w15:docId w15:val="{C470750C-9752-4264-BBD5-DD63FA89B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8" w:qFormat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0CCA"/>
  </w:style>
  <w:style w:type="paragraph" w:styleId="Heading1">
    <w:name w:val="heading 1"/>
    <w:basedOn w:val="Normal"/>
    <w:next w:val="Normal"/>
    <w:link w:val="Heading1Char"/>
    <w:uiPriority w:val="9"/>
    <w:qFormat/>
    <w:rsid w:val="001F0CCA"/>
    <w:pPr>
      <w:keepNext/>
      <w:keepLines/>
      <w:pBdr>
        <w:bottom w:val="single" w:sz="12" w:space="12" w:color="56152F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0CCA"/>
    <w:pPr>
      <w:keepNext/>
      <w:keepLines/>
      <w:spacing w:before="460"/>
      <w:contextualSpacing/>
      <w:outlineLvl w:val="1"/>
    </w:pPr>
    <w:rPr>
      <w:rFonts w:asciiTheme="majorHAnsi" w:eastAsiaTheme="majorEastAsia" w:hAnsiTheme="majorHAnsi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CCA"/>
    <w:pPr>
      <w:keepNext/>
      <w:keepLines/>
      <w:spacing w:before="460"/>
      <w:contextualSpacing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CCA"/>
    <w:pPr>
      <w:keepNext/>
      <w:keepLines/>
      <w:spacing w:before="460"/>
      <w:contextualSpacing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CCA"/>
    <w:pPr>
      <w:keepNext/>
      <w:keepLines/>
      <w:spacing w:before="460"/>
      <w:contextualSpacing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CCA"/>
    <w:pPr>
      <w:keepNext/>
      <w:keepLines/>
      <w:spacing w:before="460"/>
      <w:contextualSpacing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CCA"/>
    <w:pPr>
      <w:keepNext/>
      <w:keepLines/>
      <w:spacing w:before="460"/>
      <w:contextualSpacing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CCA"/>
    <w:pPr>
      <w:keepNext/>
      <w:keepLines/>
      <w:spacing w:before="460"/>
      <w:contextualSpacing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CCA"/>
    <w:pPr>
      <w:keepNext/>
      <w:keepLines/>
      <w:spacing w:before="460"/>
      <w:contextualSpacing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1F0CCA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713E5A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0CCA"/>
    <w:rPr>
      <w:rFonts w:asciiTheme="majorHAnsi" w:eastAsiaTheme="majorEastAsia" w:hAnsiTheme="majorHAnsi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CCA"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CCA"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CCA"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CCA"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CCA"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CCA"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CCA"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8"/>
    <w:qFormat/>
    <w:rsid w:val="00F22C48"/>
    <w:rPr>
      <w:color w:val="731C3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F0D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425F0D"/>
    <w:rPr>
      <w:sz w:val="22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25F0D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425F0D"/>
    <w:pPr>
      <w:ind w:left="360"/>
    </w:pPr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425F0D"/>
    <w:rPr>
      <w:sz w:val="22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425F0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25F0D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25F0D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25F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25F0D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25F0D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25F0D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25F0D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425F0D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25F0D"/>
    <w:pPr>
      <w:spacing w:after="0" w:line="240" w:lineRule="auto"/>
    </w:pPr>
    <w:rPr>
      <w:sz w:val="22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25F0D"/>
    <w:rPr>
      <w:sz w:val="22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F0D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425F0D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425F0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25F0D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425F0D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425F0D"/>
    <w:rPr>
      <w:rFonts w:ascii="Consolas" w:hAnsi="Consolas"/>
      <w:sz w:val="22"/>
      <w:szCs w:val="21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713E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713E5A"/>
    <w:rPr>
      <w:rFonts w:asciiTheme="majorHAnsi" w:eastAsiaTheme="majorEastAsia" w:hAnsiTheme="majorHAnsi" w:cstheme="majorBidi"/>
      <w:color w:val="404040" w:themeColor="text1" w:themeTint="BF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5134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n-CA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32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2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4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3770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7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95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58525">
                  <w:marLeft w:val="0"/>
                  <w:marRight w:val="0"/>
                  <w:marTop w:val="2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21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84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627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5815061"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6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5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23508">
                  <w:marLeft w:val="0"/>
                  <w:marRight w:val="0"/>
                  <w:marTop w:val="2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91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60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66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5778"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07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7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715138">
                  <w:marLeft w:val="0"/>
                  <w:marRight w:val="0"/>
                  <w:marTop w:val="2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60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775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240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840694"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353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2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337770">
                  <w:marLeft w:val="0"/>
                  <w:marRight w:val="0"/>
                  <w:marTop w:val="2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25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590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16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0407314"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4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://go.microsoft.com/fwlink/?LinkID=52389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ingt\AppData\Roaming\Microsoft\Templates\Take%20not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://go.microsoft.com/fwlink/?LinkID=523891" TargetMode="Externa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77BFA0DF009431489173406A3C786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E37CD8-4679-4321-A4B8-62F20E30FED6}"/>
      </w:docPartPr>
      <w:docPartBody>
        <w:p w:rsidR="000B5715" w:rsidRDefault="00553998">
          <w:pPr>
            <w:pStyle w:val="D77BFA0DF009431489173406A3C7863A"/>
          </w:pPr>
          <w:r w:rsidRPr="00F22C48">
            <w:t>To learn more and get OneNote,</w:t>
          </w:r>
          <w:r>
            <w:t xml:space="preserve"> visit </w:t>
          </w:r>
        </w:p>
      </w:docPartBody>
    </w:docPart>
    <w:docPart>
      <w:docPartPr>
        <w:name w:val="9B7330E5B5714143AAC92424E41F63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5080A1-BFF5-4402-AB59-698EEAA4EBD8}"/>
      </w:docPartPr>
      <w:docPartBody>
        <w:p w:rsidR="000B5715" w:rsidRDefault="00A909D5">
          <w:pPr>
            <w:pStyle w:val="9B7330E5B5714143AAC92424E41F63FA"/>
          </w:pPr>
          <w:hyperlink r:id="rId5" w:history="1">
            <w:r w:rsidR="00553998" w:rsidRPr="00F22C48">
              <w:rPr>
                <w:rStyle w:val="Hyperlink"/>
              </w:rPr>
              <w:t>www.onenote.com</w:t>
            </w:r>
          </w:hyperlink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998"/>
    <w:rsid w:val="000B5715"/>
    <w:rsid w:val="001A1ECC"/>
    <w:rsid w:val="00553998"/>
    <w:rsid w:val="00636651"/>
    <w:rsid w:val="008D1171"/>
    <w:rsid w:val="00A90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9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8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500826C0ED43359132672FC1334DE8">
    <w:name w:val="3A500826C0ED43359132672FC1334DE8"/>
  </w:style>
  <w:style w:type="paragraph" w:styleId="ListBullet">
    <w:name w:val="List Bullet"/>
    <w:basedOn w:val="Normal"/>
    <w:uiPriority w:val="9"/>
    <w:qFormat/>
    <w:pPr>
      <w:numPr>
        <w:numId w:val="1"/>
      </w:numPr>
      <w:spacing w:after="120"/>
    </w:pPr>
    <w:rPr>
      <w:rFonts w:eastAsiaTheme="minorHAnsi"/>
      <w:color w:val="595959" w:themeColor="text1" w:themeTint="A6"/>
      <w:sz w:val="30"/>
      <w:szCs w:val="30"/>
      <w:lang w:val="en-US" w:eastAsia="ja-JP"/>
    </w:rPr>
  </w:style>
  <w:style w:type="paragraph" w:customStyle="1" w:styleId="0E82B98D3FBF4414921EFDBB70D5A3F6">
    <w:name w:val="0E82B98D3FBF4414921EFDBB70D5A3F6"/>
  </w:style>
  <w:style w:type="paragraph" w:customStyle="1" w:styleId="D77BFA0DF009431489173406A3C7863A">
    <w:name w:val="D77BFA0DF009431489173406A3C7863A"/>
  </w:style>
  <w:style w:type="character" w:styleId="Hyperlink">
    <w:name w:val="Hyperlink"/>
    <w:basedOn w:val="DefaultParagraphFont"/>
    <w:uiPriority w:val="98"/>
    <w:rPr>
      <w:color w:val="0563C1" w:themeColor="hyperlink"/>
      <w:u w:val="single"/>
    </w:rPr>
  </w:style>
  <w:style w:type="paragraph" w:customStyle="1" w:styleId="9B7330E5B5714143AAC92424E41F63FA">
    <w:name w:val="9B7330E5B5714143AAC92424E41F63FA"/>
  </w:style>
  <w:style w:type="character" w:styleId="PlaceholderText">
    <w:name w:val="Placeholder Text"/>
    <w:basedOn w:val="DefaultParagraphFont"/>
    <w:uiPriority w:val="99"/>
    <w:semiHidden/>
    <w:rsid w:val="00636651"/>
    <w:rPr>
      <w:color w:val="595959" w:themeColor="text1" w:themeTint="A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485</TotalTime>
  <Pages>1</Pages>
  <Words>809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Wang</dc:creator>
  <cp:keywords/>
  <dc:description/>
  <cp:lastModifiedBy>Wang Yan</cp:lastModifiedBy>
  <cp:revision>46</cp:revision>
  <dcterms:created xsi:type="dcterms:W3CDTF">2018-05-09T20:27:00Z</dcterms:created>
  <dcterms:modified xsi:type="dcterms:W3CDTF">2018-05-19T20:03:00Z</dcterms:modified>
</cp:coreProperties>
</file>